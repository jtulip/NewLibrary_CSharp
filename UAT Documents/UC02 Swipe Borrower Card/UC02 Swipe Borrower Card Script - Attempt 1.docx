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77388" w:rsidP="00C13B89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UC02 </w:t>
            </w:r>
            <w:r w:rsidR="00C13B89">
              <w:rPr>
                <w:rFonts w:asciiTheme="minorHAnsi" w:hAnsiTheme="minorHAnsi"/>
                <w:b w:val="0"/>
                <w:sz w:val="24"/>
                <w:szCs w:val="24"/>
              </w:rPr>
              <w:t>Swipe Borrow Card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77388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Swipe Borrow Card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57797F" w:rsidRDefault="00277388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Allows the user to swipe their borrowing card and commence scanning of books.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277388" w:rsidRPr="00277388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program has been started and initialised.</w:t>
            </w:r>
          </w:p>
          <w:p w:rsidR="00277388" w:rsidRPr="00277388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“Borrow” button has been pressed.</w:t>
            </w:r>
          </w:p>
          <w:p w:rsidR="00E303EF" w:rsidRPr="0057797F" w:rsidRDefault="00277388" w:rsidP="0027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“Swipe” panel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C13B89" w:rsidRPr="00C13B89" w:rsidRDefault="00C13B89" w:rsidP="002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Member exists and not restricted</w:t>
            </w:r>
            <w:r w:rsidRPr="00C13B89">
              <w:rPr>
                <w:rFonts w:asciiTheme="minorHAnsi" w:hAnsiTheme="minorHAnsi"/>
                <w:b/>
              </w:rPr>
              <w:t xml:space="preserve"> 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  <w:p w:rsidR="00277388" w:rsidRPr="00277388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  <w:p w:rsidR="00E303EF" w:rsidRDefault="00277388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  <w:p w:rsidR="00C13B89" w:rsidRPr="00C13B89" w:rsidRDefault="00C13B89" w:rsidP="00C1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13B89">
              <w:rPr>
                <w:rFonts w:asciiTheme="minorHAnsi" w:hAnsiTheme="minorHAnsi"/>
                <w:b/>
              </w:rPr>
              <w:t>Member exists and restricted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Cancel button is enabled.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Borrower card panel is disabled.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Book scanner is disabled.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Borrower details are displayed.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Existing loans are displayed.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Existing fine message displayed if relevant.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Overdue message displayed if relevant.</w:t>
            </w:r>
          </w:p>
          <w:p w:rsidR="00C13B89" w:rsidRPr="00C13B89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At loan limit message displayed if relevant.</w:t>
            </w:r>
          </w:p>
          <w:p w:rsidR="00C13B89" w:rsidRPr="0057797F" w:rsidRDefault="00C13B89" w:rsidP="00C13B8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Borrowing restricted error message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E303EF" w:rsidRDefault="00E303E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P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C13B89" w:rsidRPr="00AB7774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C13B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1 Attempt – NOT RESTRICTED</w:t>
            </w:r>
          </w:p>
        </w:tc>
        <w:tc>
          <w:tcPr>
            <w:tcW w:w="9004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277388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system enables the “Scanning” panel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Complete and Cancel buttons are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The Book scanner is enabled.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77388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277388" w:rsidRPr="00AB7774" w:rsidRDefault="00277388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277388" w:rsidRPr="00AB7774" w:rsidRDefault="00277388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277388" w:rsidRPr="00277388" w:rsidRDefault="00277388" w:rsidP="00277388">
            <w:pPr>
              <w:rPr>
                <w:rFonts w:asciiTheme="minorHAnsi" w:hAnsiTheme="minorHAnsi"/>
              </w:rPr>
            </w:pPr>
            <w:r w:rsidRPr="00277388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277388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C13B89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969736C" wp14:editId="46A10CD2">
            <wp:extent cx="8241030" cy="56237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4199" cy="56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B89" w:rsidRDefault="00C13B89" w:rsidP="00374830">
      <w:pPr>
        <w:pStyle w:val="bp"/>
        <w:spacing w:before="0" w:after="0"/>
      </w:pPr>
    </w:p>
    <w:p w:rsidR="00C13B89" w:rsidRDefault="00C13B89">
      <w:r>
        <w:lastRenderedPageBreak/>
        <w:br w:type="page"/>
      </w: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C13B89" w:rsidRPr="00AB7774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D550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RESTRICTED</w:t>
            </w:r>
          </w:p>
        </w:tc>
        <w:tc>
          <w:tcPr>
            <w:tcW w:w="9004" w:type="dxa"/>
            <w:vAlign w:val="center"/>
          </w:tcPr>
          <w:p w:rsidR="00C13B89" w:rsidRPr="0057797F" w:rsidRDefault="00C13B89" w:rsidP="00D55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13B89" w:rsidRPr="00AB7774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C13B89" w:rsidRPr="0057797F" w:rsidRDefault="00C13B89" w:rsidP="00D550A6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C13B89" w:rsidRPr="0057797F" w:rsidRDefault="00E86F23" w:rsidP="00D5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C13B89" w:rsidRPr="001B50CB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C13B89" w:rsidRPr="001B50CB" w:rsidRDefault="00C13B89" w:rsidP="00D550A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C13B89" w:rsidRPr="001B50CB" w:rsidRDefault="00C13B89" w:rsidP="00D550A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C13B89" w:rsidRPr="001B50CB" w:rsidRDefault="00C13B89" w:rsidP="00D550A6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C13B89" w:rsidRPr="001B50CB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C13B89" w:rsidRPr="001B50CB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C13B89" w:rsidRPr="00AB7774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C13B89" w:rsidRDefault="00C13B89" w:rsidP="00C13B89">
            <w:pPr>
              <w:pStyle w:val="proc"/>
              <w:numPr>
                <w:ilvl w:val="0"/>
                <w:numId w:val="39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277388" w:rsidRDefault="00C13B89" w:rsidP="00D550A6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277388">
              <w:rPr>
                <w:rFonts w:asciiTheme="minorHAnsi" w:hAnsiTheme="minorHAnsi"/>
                <w:bCs/>
              </w:rPr>
              <w:t xml:space="preserve">Borrower scans their card or </w:t>
            </w:r>
            <w:r>
              <w:rPr>
                <w:rFonts w:asciiTheme="minorHAnsi" w:hAnsiTheme="minorHAnsi"/>
                <w:bCs/>
              </w:rPr>
              <w:t xml:space="preserve">enters their number and presses </w:t>
            </w:r>
            <w:r w:rsidRPr="00277388">
              <w:rPr>
                <w:rFonts w:asciiTheme="minorHAnsi" w:hAnsiTheme="minorHAnsi"/>
                <w:bCs/>
              </w:rPr>
              <w:t>“Swipe Card”</w:t>
            </w:r>
          </w:p>
        </w:tc>
        <w:tc>
          <w:tcPr>
            <w:tcW w:w="6006" w:type="dxa"/>
            <w:vAlign w:val="center"/>
          </w:tcPr>
          <w:p w:rsidR="00C13B89" w:rsidRPr="00277388" w:rsidRDefault="00C13B89" w:rsidP="00C13B89">
            <w:pPr>
              <w:rPr>
                <w:rFonts w:asciiTheme="minorHAnsi" w:hAnsiTheme="minorHAnsi"/>
              </w:rPr>
            </w:pPr>
            <w:r w:rsidRPr="00C13B89">
              <w:rPr>
                <w:rFonts w:asciiTheme="minorHAnsi" w:hAnsiTheme="minorHAnsi"/>
              </w:rPr>
              <w:t>The system enables the “Restricted” panel.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D550A6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Borrower card panel is disabled.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The Book scanner is disabled.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D66EED" w:rsidRDefault="00C13B89" w:rsidP="00A87F6F">
            <w:r w:rsidRPr="00D66EED">
              <w:rPr>
                <w:rFonts w:asciiTheme="minorHAnsi" w:hAnsiTheme="minorHAnsi"/>
              </w:rPr>
              <w:t>Borrower details are displayed.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Existing loans are displayed.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C13B89" w:rsidRPr="00AB7774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Existing fine message displayed if relevant.</w:t>
            </w:r>
          </w:p>
        </w:tc>
        <w:tc>
          <w:tcPr>
            <w:tcW w:w="348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Overdue message displayed if relevant.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Pr="006B7137" w:rsidRDefault="00C13B89" w:rsidP="00A87F6F">
            <w:r w:rsidRPr="006B7137">
              <w:rPr>
                <w:rFonts w:asciiTheme="minorHAnsi" w:hAnsiTheme="minorHAnsi"/>
              </w:rPr>
              <w:t>At loan limit message displayed if relevant.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13B89" w:rsidRPr="00AB7774" w:rsidTr="00A87F6F">
        <w:trPr>
          <w:trHeight w:val="80"/>
        </w:trPr>
        <w:tc>
          <w:tcPr>
            <w:tcW w:w="421" w:type="dxa"/>
            <w:vAlign w:val="center"/>
          </w:tcPr>
          <w:p w:rsidR="00C13B89" w:rsidRPr="00AB7774" w:rsidRDefault="00C13B89" w:rsidP="00C13B8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13B89" w:rsidRPr="00AB7774" w:rsidRDefault="00C13B89" w:rsidP="00C13B8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13B89" w:rsidRDefault="00C13B89" w:rsidP="00A87F6F">
            <w:r w:rsidRPr="006B7137">
              <w:rPr>
                <w:rFonts w:asciiTheme="minorHAnsi" w:hAnsiTheme="minorHAnsi"/>
              </w:rPr>
              <w:t>Borrowing restricted error message displayed.</w:t>
            </w:r>
          </w:p>
        </w:tc>
        <w:tc>
          <w:tcPr>
            <w:tcW w:w="348" w:type="dxa"/>
            <w:vAlign w:val="center"/>
          </w:tcPr>
          <w:p w:rsidR="00C13B89" w:rsidRDefault="00E86F23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13B89" w:rsidRPr="00AB7774" w:rsidRDefault="00C13B89" w:rsidP="00C13B8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C13B89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9932E43" wp14:editId="4E4E17EF">
            <wp:extent cx="8001000" cy="5451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0245" cy="54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277388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c>
          <w:tcPr>
            <w:tcW w:w="2409" w:type="dxa"/>
          </w:tcPr>
          <w:p w:rsidR="00E86F23" w:rsidRPr="000F1FDE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 w:rsidRPr="000F1FDE">
              <w:rPr>
                <w:rFonts w:asciiTheme="minorHAnsi" w:hAnsiTheme="minorHAnsi"/>
                <w:color w:val="0000FF"/>
                <w:szCs w:val="22"/>
              </w:rPr>
              <w:t>[Data field 3]</w:t>
            </w: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  <w:r w:rsidRPr="000F1FDE">
              <w:rPr>
                <w:rFonts w:asciiTheme="minorHAnsi" w:hAnsiTheme="minorHAnsi"/>
                <w:szCs w:val="22"/>
              </w:rPr>
              <w:t>[data set 1 input value for field 3]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22" w:rsidRDefault="00526B22">
      <w:r>
        <w:separator/>
      </w:r>
    </w:p>
  </w:endnote>
  <w:endnote w:type="continuationSeparator" w:id="0">
    <w:p w:rsidR="00526B22" w:rsidRDefault="0052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F2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6F23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22" w:rsidRDefault="00526B22">
      <w:r>
        <w:separator/>
      </w:r>
    </w:p>
  </w:footnote>
  <w:footnote w:type="continuationSeparator" w:id="0">
    <w:p w:rsidR="00526B22" w:rsidRDefault="0052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083BC2">
          <w:r>
            <w:t>UC02</w:t>
          </w:r>
          <w:r w:rsidR="00AB7774">
            <w:t xml:space="preserve"> </w:t>
          </w:r>
          <w:r>
            <w:t>Swipe Borrow Card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AB7774">
            <w:t>01/10/15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C2" w:rsidRDefault="00083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29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3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10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  <w:lvlOverride w:ilvl="0">
      <w:startOverride w:val="1"/>
    </w:lvlOverride>
  </w:num>
  <w:num w:numId="38">
    <w:abstractNumId w:val="0"/>
  </w:num>
  <w:num w:numId="3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22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6</cp:revision>
  <cp:lastPrinted>2003-10-05T22:49:00Z</cp:lastPrinted>
  <dcterms:created xsi:type="dcterms:W3CDTF">2015-10-01T04:45:00Z</dcterms:created>
  <dcterms:modified xsi:type="dcterms:W3CDTF">2015-10-02T02:32:00Z</dcterms:modified>
</cp:coreProperties>
</file>