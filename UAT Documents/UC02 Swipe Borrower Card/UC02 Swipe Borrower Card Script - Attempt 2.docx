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57797F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1B50CB" w:rsidRDefault="00E303EF" w:rsidP="0057797F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Name</w:t>
            </w:r>
          </w:p>
        </w:tc>
        <w:tc>
          <w:tcPr>
            <w:tcW w:w="9004" w:type="dxa"/>
            <w:vAlign w:val="center"/>
          </w:tcPr>
          <w:p w:rsidR="00E303EF" w:rsidRPr="001B50CB" w:rsidRDefault="00277388" w:rsidP="00C13B89">
            <w:pPr>
              <w:pStyle w:val="proc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UC02 </w:t>
            </w:r>
            <w:r w:rsidR="00C13B89">
              <w:rPr>
                <w:rFonts w:asciiTheme="minorHAnsi" w:hAnsiTheme="minorHAnsi"/>
                <w:b w:val="0"/>
                <w:sz w:val="24"/>
                <w:szCs w:val="24"/>
              </w:rPr>
              <w:t>Swipe Borrow Card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A30AD6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Use</w:t>
            </w:r>
            <w:r w:rsidR="00531B5A" w:rsidRPr="0057797F">
              <w:rPr>
                <w:rFonts w:asciiTheme="minorHAnsi" w:hAnsiTheme="minorHAnsi"/>
              </w:rPr>
              <w:t xml:space="preserve"> </w:t>
            </w:r>
            <w:r w:rsidRPr="0057797F">
              <w:rPr>
                <w:rFonts w:asciiTheme="minorHAnsi" w:hAnsiTheme="minorHAnsi"/>
              </w:rPr>
              <w:t xml:space="preserve">Case </w:t>
            </w:r>
            <w:r w:rsidR="00A30AD6" w:rsidRPr="0057797F">
              <w:rPr>
                <w:rFonts w:asciiTheme="minorHAnsi" w:hAnsiTheme="minorHAnsi"/>
              </w:rPr>
              <w:t>Tested:</w:t>
            </w:r>
          </w:p>
        </w:tc>
        <w:tc>
          <w:tcPr>
            <w:tcW w:w="9004" w:type="dxa"/>
            <w:vAlign w:val="center"/>
          </w:tcPr>
          <w:p w:rsidR="00A30AD6" w:rsidRPr="0057797F" w:rsidRDefault="00277388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Swipe Borrow Card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Test Description:</w:t>
            </w:r>
          </w:p>
        </w:tc>
        <w:tc>
          <w:tcPr>
            <w:tcW w:w="9004" w:type="dxa"/>
            <w:vAlign w:val="center"/>
          </w:tcPr>
          <w:p w:rsidR="00E303EF" w:rsidRPr="0057797F" w:rsidRDefault="00277388" w:rsidP="0057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Allows the user to swipe their borrowing card and commence scanning of books.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Pre-conditions</w:t>
            </w:r>
          </w:p>
        </w:tc>
        <w:tc>
          <w:tcPr>
            <w:tcW w:w="9004" w:type="dxa"/>
            <w:vAlign w:val="center"/>
          </w:tcPr>
          <w:p w:rsidR="00277388" w:rsidRPr="00277388" w:rsidRDefault="00277388" w:rsidP="0027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program has been started and initialised.</w:t>
            </w:r>
          </w:p>
          <w:p w:rsidR="00277388" w:rsidRPr="00277388" w:rsidRDefault="00277388" w:rsidP="0027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“Borrow” button has been pressed.</w:t>
            </w:r>
          </w:p>
          <w:p w:rsidR="00E303EF" w:rsidRPr="0057797F" w:rsidRDefault="00277388" w:rsidP="0027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“Swipe” panel is active.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Post-conditions</w:t>
            </w:r>
          </w:p>
        </w:tc>
        <w:tc>
          <w:tcPr>
            <w:tcW w:w="9004" w:type="dxa"/>
            <w:vAlign w:val="center"/>
          </w:tcPr>
          <w:p w:rsidR="00C13B89" w:rsidRPr="00C13B89" w:rsidRDefault="00C13B89" w:rsidP="0027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Member exists and not restricted</w:t>
            </w:r>
            <w:r w:rsidRPr="00C13B89">
              <w:rPr>
                <w:rFonts w:asciiTheme="minorHAnsi" w:hAnsiTheme="minorHAnsi"/>
                <w:b/>
              </w:rPr>
              <w:t xml:space="preserve"> </w:t>
            </w:r>
          </w:p>
          <w:p w:rsidR="00277388" w:rsidRPr="00277388" w:rsidRDefault="00277388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system enables the “Scanning” panel</w:t>
            </w:r>
            <w:r>
              <w:rPr>
                <w:rFonts w:asciiTheme="minorHAnsi" w:hAnsiTheme="minorHAnsi"/>
              </w:rPr>
              <w:t>.</w:t>
            </w:r>
          </w:p>
          <w:p w:rsidR="00277388" w:rsidRPr="00277388" w:rsidRDefault="00277388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Complete and Cancel buttons are enabled.</w:t>
            </w:r>
          </w:p>
          <w:p w:rsidR="00277388" w:rsidRPr="00277388" w:rsidRDefault="00277388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Borrower card panel is disabled.</w:t>
            </w:r>
          </w:p>
          <w:p w:rsidR="00277388" w:rsidRPr="00277388" w:rsidRDefault="00277388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Book scanner is enabled.</w:t>
            </w:r>
          </w:p>
          <w:p w:rsidR="00277388" w:rsidRPr="00277388" w:rsidRDefault="00277388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Borrower details are displayed.</w:t>
            </w:r>
          </w:p>
          <w:p w:rsidR="00277388" w:rsidRPr="00277388" w:rsidRDefault="00277388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Existing loans are displayed.</w:t>
            </w:r>
          </w:p>
          <w:p w:rsidR="00E303EF" w:rsidRDefault="00277388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Existing fine message displayed if relevant.</w:t>
            </w:r>
          </w:p>
          <w:p w:rsidR="00C13B89" w:rsidRPr="00C13B89" w:rsidRDefault="00C13B89" w:rsidP="00C1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C13B89">
              <w:rPr>
                <w:rFonts w:asciiTheme="minorHAnsi" w:hAnsiTheme="minorHAnsi"/>
                <w:b/>
              </w:rPr>
              <w:t>Member exists and restricted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The system enables the “Restricted” panel.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The Cancel button is enabled.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The Borrower card panel is disabled.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The Book scanner is disabled.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Borrower details are displayed.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Existing loans are displayed.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Existing fine message displayed if relevant.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Overdue message displayed if relevant.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At loan limit message displayed if relevant.</w:t>
            </w:r>
          </w:p>
          <w:p w:rsidR="00C13B89" w:rsidRPr="0057797F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Borrowing restricted error message displayed.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A37650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Notes</w:t>
            </w:r>
            <w:r w:rsidR="00E303EF" w:rsidRPr="0057797F">
              <w:rPr>
                <w:rFonts w:asciiTheme="minorHAnsi" w:hAnsiTheme="minorHAnsi"/>
              </w:rPr>
              <w:t>:</w:t>
            </w:r>
          </w:p>
        </w:tc>
        <w:tc>
          <w:tcPr>
            <w:tcW w:w="9004" w:type="dxa"/>
            <w:vAlign w:val="center"/>
          </w:tcPr>
          <w:p w:rsidR="00E303EF" w:rsidRDefault="00E303E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:rsidR="0057797F" w:rsidRDefault="0057797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:rsidR="0057797F" w:rsidRDefault="0057797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:rsidR="0057797F" w:rsidRPr="0057797F" w:rsidRDefault="0057797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:rsidR="00C13B89" w:rsidRDefault="00C13B89"/>
    <w:p w:rsidR="00C13B89" w:rsidRDefault="00C13B89"/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C13B89" w:rsidRPr="00AB7774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C13B89" w:rsidRPr="0057797F" w:rsidRDefault="00C13B89" w:rsidP="00C13B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1 Attempt – NOT RESTRICTED</w:t>
            </w:r>
          </w:p>
        </w:tc>
        <w:tc>
          <w:tcPr>
            <w:tcW w:w="9004" w:type="dxa"/>
            <w:vAlign w:val="center"/>
          </w:tcPr>
          <w:p w:rsidR="00C13B89" w:rsidRPr="00C13B89" w:rsidRDefault="00C13B89" w:rsidP="00C1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36681" w:rsidRPr="0057797F" w:rsidRDefault="00536681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vAlign w:val="center"/>
          </w:tcPr>
          <w:p w:rsidR="00536681" w:rsidRPr="0057797F" w:rsidRDefault="00C13B89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AB7774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F1585" w:rsidRPr="001B50CB" w:rsidRDefault="00DF1585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277388" w:rsidRDefault="00277388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277388">
              <w:rPr>
                <w:rFonts w:asciiTheme="minorHAnsi" w:hAnsiTheme="minorHAnsi"/>
                <w:bCs/>
              </w:rPr>
              <w:t xml:space="preserve">Borrower scans their card or </w:t>
            </w:r>
            <w:r>
              <w:rPr>
                <w:rFonts w:asciiTheme="minorHAnsi" w:hAnsiTheme="minorHAnsi"/>
                <w:bCs/>
              </w:rPr>
              <w:t xml:space="preserve">enters their number and presses </w:t>
            </w:r>
            <w:r w:rsidRPr="00277388">
              <w:rPr>
                <w:rFonts w:asciiTheme="minorHAnsi" w:hAnsiTheme="minorHAnsi"/>
                <w:bCs/>
              </w:rPr>
              <w:t>“Swipe Card”</w:t>
            </w:r>
          </w:p>
        </w:tc>
        <w:tc>
          <w:tcPr>
            <w:tcW w:w="6006" w:type="dxa"/>
            <w:vAlign w:val="center"/>
          </w:tcPr>
          <w:p w:rsidR="00DF1585" w:rsidRPr="00277388" w:rsidRDefault="00277388" w:rsidP="00277388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system enables the “Scanning” panel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797F" w:rsidRPr="00AB7774" w:rsidTr="00277388">
        <w:trPr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277388" w:rsidRDefault="00277388" w:rsidP="00277388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Complete and Cancel buttons are enabled.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277388" w:rsidRDefault="00277388" w:rsidP="00277388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Borrower card panel is disabled.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77388" w:rsidRPr="00AB7774" w:rsidTr="00277388">
        <w:trPr>
          <w:trHeight w:val="80"/>
        </w:trPr>
        <w:tc>
          <w:tcPr>
            <w:tcW w:w="421" w:type="dxa"/>
            <w:vAlign w:val="center"/>
          </w:tcPr>
          <w:p w:rsidR="00277388" w:rsidRPr="00AB7774" w:rsidRDefault="00277388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277388" w:rsidRPr="00AB7774" w:rsidRDefault="00277388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277388" w:rsidRPr="00277388" w:rsidRDefault="00277388" w:rsidP="00277388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Book scanner is enabled.</w:t>
            </w:r>
          </w:p>
        </w:tc>
        <w:tc>
          <w:tcPr>
            <w:tcW w:w="348" w:type="dxa"/>
            <w:vAlign w:val="center"/>
          </w:tcPr>
          <w:p w:rsidR="00277388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277388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77388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277388" w:rsidRPr="00AB7774" w:rsidRDefault="00277388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277388" w:rsidRPr="00AB7774" w:rsidRDefault="00277388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277388" w:rsidRPr="00277388" w:rsidRDefault="00277388" w:rsidP="00277388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Borrower details are displayed.</w:t>
            </w:r>
          </w:p>
        </w:tc>
        <w:tc>
          <w:tcPr>
            <w:tcW w:w="348" w:type="dxa"/>
            <w:vAlign w:val="center"/>
          </w:tcPr>
          <w:p w:rsidR="00277388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277388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77388" w:rsidRPr="00AB7774" w:rsidTr="00277388">
        <w:trPr>
          <w:trHeight w:val="80"/>
        </w:trPr>
        <w:tc>
          <w:tcPr>
            <w:tcW w:w="421" w:type="dxa"/>
            <w:vAlign w:val="center"/>
          </w:tcPr>
          <w:p w:rsidR="00277388" w:rsidRPr="00AB7774" w:rsidRDefault="00277388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277388" w:rsidRPr="00AB7774" w:rsidRDefault="00277388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277388" w:rsidRPr="00277388" w:rsidRDefault="00277388" w:rsidP="00277388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Existing loans are displayed.</w:t>
            </w:r>
          </w:p>
        </w:tc>
        <w:tc>
          <w:tcPr>
            <w:tcW w:w="348" w:type="dxa"/>
            <w:vAlign w:val="center"/>
          </w:tcPr>
          <w:p w:rsidR="00277388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277388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77388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277388" w:rsidRPr="00AB7774" w:rsidRDefault="00277388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277388" w:rsidRPr="00AB7774" w:rsidRDefault="00277388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277388" w:rsidRPr="00277388" w:rsidRDefault="00277388" w:rsidP="00277388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Existing fine message displayed if relevant.</w:t>
            </w:r>
          </w:p>
        </w:tc>
        <w:tc>
          <w:tcPr>
            <w:tcW w:w="348" w:type="dxa"/>
            <w:vAlign w:val="center"/>
          </w:tcPr>
          <w:p w:rsidR="00277388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277388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 w:rsidP="00374830">
      <w:pPr>
        <w:pStyle w:val="bp"/>
        <w:spacing w:before="0" w:after="0"/>
      </w:pPr>
    </w:p>
    <w:p w:rsidR="00C13B89" w:rsidRDefault="00C13B89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4969736C" wp14:editId="46A10CD2">
            <wp:extent cx="8241030" cy="56237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4199" cy="563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89" w:rsidRDefault="00C13B89" w:rsidP="00374830">
      <w:pPr>
        <w:pStyle w:val="bp"/>
        <w:spacing w:before="0" w:after="0"/>
      </w:pPr>
    </w:p>
    <w:p w:rsidR="00C13B89" w:rsidRDefault="00C13B89">
      <w:r>
        <w:lastRenderedPageBreak/>
        <w:br w:type="page"/>
      </w: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C13B89" w:rsidRPr="00AB7774" w:rsidTr="00D55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C13B89" w:rsidRPr="0057797F" w:rsidRDefault="00C13B89" w:rsidP="00D550A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2 Attempt – RESTRICTED</w:t>
            </w:r>
          </w:p>
        </w:tc>
        <w:tc>
          <w:tcPr>
            <w:tcW w:w="9004" w:type="dxa"/>
            <w:vAlign w:val="center"/>
          </w:tcPr>
          <w:p w:rsidR="00C13B89" w:rsidRPr="0057797F" w:rsidRDefault="00C13B89" w:rsidP="00D55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C13B89" w:rsidRPr="00AB7774" w:rsidTr="00D5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C13B89" w:rsidRPr="0057797F" w:rsidRDefault="00C13B89" w:rsidP="00D550A6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vAlign w:val="center"/>
          </w:tcPr>
          <w:p w:rsidR="00C13B89" w:rsidRPr="0057797F" w:rsidRDefault="00B56435" w:rsidP="00D55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C13B89" w:rsidRPr="001B50CB" w:rsidTr="00D55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C13B89" w:rsidRPr="001B50CB" w:rsidRDefault="00C13B89" w:rsidP="00D550A6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C13B89" w:rsidRPr="001B50CB" w:rsidRDefault="00C13B89" w:rsidP="00D550A6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C13B89" w:rsidRPr="001B50CB" w:rsidRDefault="00C13B89" w:rsidP="00D550A6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C13B89" w:rsidRPr="001B50CB" w:rsidRDefault="00C13B89" w:rsidP="00D550A6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C13B89" w:rsidRPr="001B50CB" w:rsidRDefault="00C13B89" w:rsidP="00D550A6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C13B89" w:rsidRPr="00AB7774" w:rsidTr="00D5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13B89" w:rsidRPr="00C13B89" w:rsidRDefault="00C13B89" w:rsidP="00C13B89">
            <w:pPr>
              <w:pStyle w:val="proc"/>
              <w:numPr>
                <w:ilvl w:val="0"/>
                <w:numId w:val="39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277388" w:rsidRDefault="00C13B89" w:rsidP="00D550A6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277388">
              <w:rPr>
                <w:rFonts w:asciiTheme="minorHAnsi" w:hAnsiTheme="minorHAnsi"/>
                <w:bCs/>
              </w:rPr>
              <w:t xml:space="preserve">Borrower scans their card or </w:t>
            </w:r>
            <w:r>
              <w:rPr>
                <w:rFonts w:asciiTheme="minorHAnsi" w:hAnsiTheme="minorHAnsi"/>
                <w:bCs/>
              </w:rPr>
              <w:t xml:space="preserve">enters their number and presses </w:t>
            </w:r>
            <w:r w:rsidRPr="00277388">
              <w:rPr>
                <w:rFonts w:asciiTheme="minorHAnsi" w:hAnsiTheme="minorHAnsi"/>
                <w:bCs/>
              </w:rPr>
              <w:t>“Swipe Card”</w:t>
            </w:r>
          </w:p>
        </w:tc>
        <w:tc>
          <w:tcPr>
            <w:tcW w:w="6006" w:type="dxa"/>
            <w:vAlign w:val="center"/>
          </w:tcPr>
          <w:p w:rsidR="00C13B89" w:rsidRPr="00277388" w:rsidRDefault="00C13B89" w:rsidP="00C13B89">
            <w:pPr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The system enables the “Restricted” panel.</w:t>
            </w:r>
          </w:p>
        </w:tc>
        <w:tc>
          <w:tcPr>
            <w:tcW w:w="348" w:type="dxa"/>
            <w:vAlign w:val="center"/>
          </w:tcPr>
          <w:p w:rsidR="00C13B89" w:rsidRPr="00AB7774" w:rsidRDefault="00C13B89" w:rsidP="00D550A6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D550A6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13B89" w:rsidRPr="00AB7774" w:rsidTr="00A87F6F">
        <w:trPr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Pr="00D66EED" w:rsidRDefault="00C13B89" w:rsidP="00A87F6F">
            <w:r w:rsidRPr="00D66EED">
              <w:rPr>
                <w:rFonts w:asciiTheme="minorHAnsi" w:hAnsiTheme="minorHAnsi"/>
              </w:rPr>
              <w:t>The Cancel button is enabled.</w:t>
            </w:r>
          </w:p>
        </w:tc>
        <w:tc>
          <w:tcPr>
            <w:tcW w:w="348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13B89" w:rsidRPr="00AB7774" w:rsidTr="00A87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Pr="00D66EED" w:rsidRDefault="00C13B89" w:rsidP="00A87F6F">
            <w:r w:rsidRPr="00D66EED">
              <w:rPr>
                <w:rFonts w:asciiTheme="minorHAnsi" w:hAnsiTheme="minorHAnsi"/>
              </w:rPr>
              <w:t>The Borrower card panel is disabled.</w:t>
            </w:r>
          </w:p>
        </w:tc>
        <w:tc>
          <w:tcPr>
            <w:tcW w:w="348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13B89" w:rsidRPr="00AB7774" w:rsidTr="00A87F6F">
        <w:trPr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Pr="00D66EED" w:rsidRDefault="00C13B89" w:rsidP="00A87F6F">
            <w:r w:rsidRPr="00D66EED">
              <w:rPr>
                <w:rFonts w:asciiTheme="minorHAnsi" w:hAnsiTheme="minorHAnsi"/>
              </w:rPr>
              <w:t>The Book scanner is disabled.</w:t>
            </w:r>
          </w:p>
        </w:tc>
        <w:tc>
          <w:tcPr>
            <w:tcW w:w="348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13B89" w:rsidRPr="00AB7774" w:rsidTr="00A87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Pr="00D66EED" w:rsidRDefault="00C13B89" w:rsidP="00A87F6F">
            <w:r w:rsidRPr="00D66EED">
              <w:rPr>
                <w:rFonts w:asciiTheme="minorHAnsi" w:hAnsiTheme="minorHAnsi"/>
              </w:rPr>
              <w:t>Borrower details are displayed.</w:t>
            </w:r>
          </w:p>
        </w:tc>
        <w:tc>
          <w:tcPr>
            <w:tcW w:w="348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13B89" w:rsidRPr="00AB7774" w:rsidTr="00A87F6F">
        <w:trPr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Pr="006B7137" w:rsidRDefault="00C13B89" w:rsidP="00A87F6F">
            <w:r w:rsidRPr="006B7137">
              <w:rPr>
                <w:rFonts w:asciiTheme="minorHAnsi" w:hAnsiTheme="minorHAnsi"/>
              </w:rPr>
              <w:t>Existing loans are displayed.</w:t>
            </w:r>
          </w:p>
        </w:tc>
        <w:tc>
          <w:tcPr>
            <w:tcW w:w="348" w:type="dxa"/>
            <w:vAlign w:val="center"/>
          </w:tcPr>
          <w:p w:rsidR="00C13B89" w:rsidRPr="00AB7774" w:rsidRDefault="00B56435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13B89" w:rsidRPr="00AB7774" w:rsidTr="00A87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Pr="006B7137" w:rsidRDefault="00C13B89" w:rsidP="00A87F6F">
            <w:r w:rsidRPr="006B7137">
              <w:rPr>
                <w:rFonts w:asciiTheme="minorHAnsi" w:hAnsiTheme="minorHAnsi"/>
              </w:rPr>
              <w:t>Existing fine message displayed if relevant.</w:t>
            </w:r>
          </w:p>
        </w:tc>
        <w:tc>
          <w:tcPr>
            <w:tcW w:w="348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13B89" w:rsidRPr="00AB7774" w:rsidTr="00A87F6F">
        <w:trPr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Pr="006B7137" w:rsidRDefault="00C13B89" w:rsidP="00A87F6F">
            <w:r w:rsidRPr="006B7137">
              <w:rPr>
                <w:rFonts w:asciiTheme="minorHAnsi" w:hAnsiTheme="minorHAnsi"/>
              </w:rPr>
              <w:t>Overdue message displayed if relevant.</w:t>
            </w:r>
          </w:p>
        </w:tc>
        <w:tc>
          <w:tcPr>
            <w:tcW w:w="348" w:type="dxa"/>
            <w:vAlign w:val="center"/>
          </w:tcPr>
          <w:p w:rsidR="00C13B89" w:rsidRDefault="00E86F23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13B89" w:rsidRPr="00AB7774" w:rsidTr="00A87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Pr="006B7137" w:rsidRDefault="00C13B89" w:rsidP="00A87F6F">
            <w:r w:rsidRPr="006B7137">
              <w:rPr>
                <w:rFonts w:asciiTheme="minorHAnsi" w:hAnsiTheme="minorHAnsi"/>
              </w:rPr>
              <w:t>At loan limit message displayed if relevant.</w:t>
            </w:r>
          </w:p>
        </w:tc>
        <w:tc>
          <w:tcPr>
            <w:tcW w:w="348" w:type="dxa"/>
            <w:vAlign w:val="center"/>
          </w:tcPr>
          <w:p w:rsidR="00C13B89" w:rsidRDefault="00E86F23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13B89" w:rsidRPr="00AB7774" w:rsidTr="00A87F6F">
        <w:trPr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Default="00C13B89" w:rsidP="00A87F6F">
            <w:r w:rsidRPr="006B7137">
              <w:rPr>
                <w:rFonts w:asciiTheme="minorHAnsi" w:hAnsiTheme="minorHAnsi"/>
              </w:rPr>
              <w:t>Borrowing restricted error message displayed.</w:t>
            </w:r>
          </w:p>
        </w:tc>
        <w:tc>
          <w:tcPr>
            <w:tcW w:w="348" w:type="dxa"/>
            <w:vAlign w:val="center"/>
          </w:tcPr>
          <w:p w:rsidR="00C13B89" w:rsidRDefault="00E86F23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>
      <w:pPr>
        <w:rPr>
          <w:rFonts w:asciiTheme="minorHAnsi" w:hAnsiTheme="minorHAnsi"/>
        </w:rPr>
      </w:pPr>
    </w:p>
    <w:p w:rsidR="00C13B89" w:rsidRDefault="00B56435">
      <w:pPr>
        <w:rPr>
          <w:rFonts w:asciiTheme="minorHAnsi" w:hAnsiTheme="minorHAnsi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3C25ECB2" wp14:editId="6028168D">
            <wp:extent cx="8229600" cy="564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4F739D" w:rsidRPr="00AB7774" w:rsidTr="004D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F739D" w:rsidRPr="0057797F" w:rsidRDefault="004F739D" w:rsidP="004D69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3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Attempt – RESTRICTED</w:t>
            </w:r>
          </w:p>
        </w:tc>
        <w:tc>
          <w:tcPr>
            <w:tcW w:w="9004" w:type="dxa"/>
            <w:vAlign w:val="center"/>
          </w:tcPr>
          <w:p w:rsidR="004F739D" w:rsidRPr="0057797F" w:rsidRDefault="004F739D" w:rsidP="004D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F739D" w:rsidRPr="0057797F" w:rsidRDefault="004F739D" w:rsidP="004D69FD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vAlign w:val="center"/>
          </w:tcPr>
          <w:p w:rsidR="004F739D" w:rsidRPr="0057797F" w:rsidRDefault="004F739D" w:rsidP="004D6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4F739D" w:rsidRPr="001B50CB" w:rsidTr="004D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4F739D" w:rsidRPr="001B50CB" w:rsidRDefault="004F739D" w:rsidP="004D69FD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4F739D" w:rsidRPr="001B50CB" w:rsidRDefault="004F739D" w:rsidP="004D69FD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4F739D" w:rsidRPr="001B50CB" w:rsidRDefault="004F739D" w:rsidP="004D69FD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4F739D" w:rsidRPr="001B50CB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4F739D" w:rsidRPr="001B50CB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4F739D" w:rsidRDefault="004F739D" w:rsidP="004F739D">
            <w:pPr>
              <w:pStyle w:val="proc"/>
              <w:numPr>
                <w:ilvl w:val="0"/>
                <w:numId w:val="42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277388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277388">
              <w:rPr>
                <w:rFonts w:asciiTheme="minorHAnsi" w:hAnsiTheme="minorHAnsi"/>
                <w:bCs/>
              </w:rPr>
              <w:t xml:space="preserve">Borrower scans their card or </w:t>
            </w:r>
            <w:r>
              <w:rPr>
                <w:rFonts w:asciiTheme="minorHAnsi" w:hAnsiTheme="minorHAnsi"/>
                <w:bCs/>
              </w:rPr>
              <w:t xml:space="preserve">enters their number and presses </w:t>
            </w:r>
            <w:r w:rsidRPr="00277388">
              <w:rPr>
                <w:rFonts w:asciiTheme="minorHAnsi" w:hAnsiTheme="minorHAnsi"/>
                <w:bCs/>
              </w:rPr>
              <w:t>“Swipe Card”</w:t>
            </w:r>
          </w:p>
        </w:tc>
        <w:tc>
          <w:tcPr>
            <w:tcW w:w="6006" w:type="dxa"/>
            <w:vAlign w:val="center"/>
          </w:tcPr>
          <w:p w:rsidR="004F739D" w:rsidRPr="00277388" w:rsidRDefault="004F739D" w:rsidP="004D69FD">
            <w:pPr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The system enables the “Restricted” panel.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D66EED" w:rsidRDefault="004F739D" w:rsidP="004D69FD">
            <w:r w:rsidRPr="00D66EED">
              <w:rPr>
                <w:rFonts w:asciiTheme="minorHAnsi" w:hAnsiTheme="minorHAnsi"/>
              </w:rPr>
              <w:t>The Cancel button is enabled.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D66EED" w:rsidRDefault="004F739D" w:rsidP="004D69FD">
            <w:r w:rsidRPr="00D66EED">
              <w:rPr>
                <w:rFonts w:asciiTheme="minorHAnsi" w:hAnsiTheme="minorHAnsi"/>
              </w:rPr>
              <w:t>The Borrower card panel is disabled.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D66EED" w:rsidRDefault="004F739D" w:rsidP="004D69FD">
            <w:r w:rsidRPr="00D66EED">
              <w:rPr>
                <w:rFonts w:asciiTheme="minorHAnsi" w:hAnsiTheme="minorHAnsi"/>
              </w:rPr>
              <w:t>The Book scanner is disabled.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D66EED" w:rsidRDefault="004F739D" w:rsidP="004D69FD">
            <w:r w:rsidRPr="00D66EED">
              <w:rPr>
                <w:rFonts w:asciiTheme="minorHAnsi" w:hAnsiTheme="minorHAnsi"/>
              </w:rPr>
              <w:t>Borrower details are displayed.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6B7137" w:rsidRDefault="004F739D" w:rsidP="004D69FD">
            <w:r w:rsidRPr="006B7137">
              <w:rPr>
                <w:rFonts w:asciiTheme="minorHAnsi" w:hAnsiTheme="minorHAnsi"/>
              </w:rPr>
              <w:t>Existing loans are displayed.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6B7137" w:rsidRDefault="004F739D" w:rsidP="004D69FD">
            <w:r w:rsidRPr="006B7137">
              <w:rPr>
                <w:rFonts w:asciiTheme="minorHAnsi" w:hAnsiTheme="minorHAnsi"/>
              </w:rPr>
              <w:t>Existing fine message displayed if relevant.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6B7137" w:rsidRDefault="004F739D" w:rsidP="004D69FD">
            <w:r w:rsidRPr="006B7137">
              <w:rPr>
                <w:rFonts w:asciiTheme="minorHAnsi" w:hAnsiTheme="minorHAnsi"/>
              </w:rPr>
              <w:t>Overdue message displayed if relevant.</w:t>
            </w:r>
          </w:p>
        </w:tc>
        <w:tc>
          <w:tcPr>
            <w:tcW w:w="348" w:type="dxa"/>
            <w:vAlign w:val="center"/>
          </w:tcPr>
          <w:p w:rsidR="004F739D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6B7137" w:rsidRDefault="004F739D" w:rsidP="004D69FD">
            <w:r w:rsidRPr="006B7137">
              <w:rPr>
                <w:rFonts w:asciiTheme="minorHAnsi" w:hAnsiTheme="minorHAnsi"/>
              </w:rPr>
              <w:t>At loan limit message displayed if relevant.</w:t>
            </w:r>
          </w:p>
        </w:tc>
        <w:tc>
          <w:tcPr>
            <w:tcW w:w="348" w:type="dxa"/>
            <w:vAlign w:val="center"/>
          </w:tcPr>
          <w:p w:rsidR="004F739D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Default="004F739D" w:rsidP="004D69FD">
            <w:r w:rsidRPr="006B7137">
              <w:rPr>
                <w:rFonts w:asciiTheme="minorHAnsi" w:hAnsiTheme="minorHAnsi"/>
              </w:rPr>
              <w:t>Borrowing restricted error message displayed.</w:t>
            </w:r>
          </w:p>
        </w:tc>
        <w:tc>
          <w:tcPr>
            <w:tcW w:w="348" w:type="dxa"/>
            <w:vAlign w:val="center"/>
          </w:tcPr>
          <w:p w:rsidR="004F739D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>
      <w:pPr>
        <w:rPr>
          <w:rFonts w:asciiTheme="minorHAnsi" w:hAnsiTheme="minorHAnsi"/>
        </w:rPr>
      </w:pPr>
    </w:p>
    <w:p w:rsidR="004F739D" w:rsidRDefault="004F739D">
      <w:pPr>
        <w:rPr>
          <w:rFonts w:asciiTheme="minorHAnsi" w:hAnsiTheme="minorHAnsi"/>
        </w:rPr>
      </w:pPr>
    </w:p>
    <w:p w:rsidR="004F739D" w:rsidRDefault="004F739D">
      <w:pPr>
        <w:rPr>
          <w:rFonts w:asciiTheme="minorHAnsi" w:hAnsiTheme="minorHAnsi"/>
        </w:rPr>
      </w:pPr>
    </w:p>
    <w:p w:rsidR="004F739D" w:rsidRDefault="004F739D">
      <w:pPr>
        <w:rPr>
          <w:noProof/>
          <w:lang w:val="en-AU" w:eastAsia="en-AU"/>
        </w:rPr>
      </w:pPr>
    </w:p>
    <w:p w:rsidR="004F739D" w:rsidRDefault="004F739D">
      <w:pPr>
        <w:rPr>
          <w:noProof/>
          <w:lang w:val="en-AU" w:eastAsia="en-AU"/>
        </w:rPr>
      </w:pPr>
    </w:p>
    <w:p w:rsidR="004F739D" w:rsidRDefault="004F739D">
      <w:pPr>
        <w:rPr>
          <w:noProof/>
          <w:lang w:val="en-AU" w:eastAsia="en-AU"/>
        </w:rPr>
      </w:pPr>
    </w:p>
    <w:p w:rsidR="004F739D" w:rsidRDefault="004F739D">
      <w:pPr>
        <w:rPr>
          <w:rFonts w:asciiTheme="minorHAnsi" w:hAnsiTheme="minorHAnsi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4A7932FD" wp14:editId="4A92BAE6">
            <wp:extent cx="8229600" cy="5680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br w:type="page"/>
      </w:r>
    </w:p>
    <w:p w:rsidR="004F739D" w:rsidRDefault="004F739D">
      <w:pPr>
        <w:rPr>
          <w:rFonts w:asciiTheme="minorHAnsi" w:hAnsiTheme="minorHAnsi"/>
        </w:rPr>
      </w:pP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4F739D" w:rsidRPr="00AB7774" w:rsidTr="004D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F739D" w:rsidRPr="0057797F" w:rsidRDefault="004F739D" w:rsidP="004D69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Data 4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Attempt – RESTRICTED</w:t>
            </w:r>
          </w:p>
        </w:tc>
        <w:tc>
          <w:tcPr>
            <w:tcW w:w="9004" w:type="dxa"/>
            <w:vAlign w:val="center"/>
          </w:tcPr>
          <w:p w:rsidR="004F739D" w:rsidRPr="0057797F" w:rsidRDefault="004F739D" w:rsidP="004D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F739D" w:rsidRPr="0057797F" w:rsidRDefault="004F739D" w:rsidP="004D69FD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vAlign w:val="center"/>
          </w:tcPr>
          <w:p w:rsidR="004F739D" w:rsidRPr="0057797F" w:rsidRDefault="004F739D" w:rsidP="004D6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4F739D" w:rsidRPr="001B50CB" w:rsidTr="004D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4F739D" w:rsidRPr="001B50CB" w:rsidRDefault="004F739D" w:rsidP="004D69FD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4F739D" w:rsidRPr="001B50CB" w:rsidRDefault="004F739D" w:rsidP="004D69FD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4F739D" w:rsidRPr="001B50CB" w:rsidRDefault="004F739D" w:rsidP="004D69FD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4F739D" w:rsidRPr="001B50CB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4F739D" w:rsidRPr="001B50CB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4F739D" w:rsidRDefault="004F739D" w:rsidP="004F739D">
            <w:pPr>
              <w:pStyle w:val="proc"/>
              <w:numPr>
                <w:ilvl w:val="0"/>
                <w:numId w:val="41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277388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277388">
              <w:rPr>
                <w:rFonts w:asciiTheme="minorHAnsi" w:hAnsiTheme="minorHAnsi"/>
                <w:bCs/>
              </w:rPr>
              <w:t xml:space="preserve">Borrower scans their card or </w:t>
            </w:r>
            <w:r>
              <w:rPr>
                <w:rFonts w:asciiTheme="minorHAnsi" w:hAnsiTheme="minorHAnsi"/>
                <w:bCs/>
              </w:rPr>
              <w:t xml:space="preserve">enters their number and presses </w:t>
            </w:r>
            <w:r w:rsidRPr="00277388">
              <w:rPr>
                <w:rFonts w:asciiTheme="minorHAnsi" w:hAnsiTheme="minorHAnsi"/>
                <w:bCs/>
              </w:rPr>
              <w:t>“Swipe Card”</w:t>
            </w:r>
          </w:p>
        </w:tc>
        <w:tc>
          <w:tcPr>
            <w:tcW w:w="6006" w:type="dxa"/>
            <w:vAlign w:val="center"/>
          </w:tcPr>
          <w:p w:rsidR="004F739D" w:rsidRPr="00277388" w:rsidRDefault="004F739D" w:rsidP="004D69FD">
            <w:pPr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The system enables the “Restricted” panel.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D66EED" w:rsidRDefault="004F739D" w:rsidP="004D69FD">
            <w:r w:rsidRPr="00D66EED">
              <w:rPr>
                <w:rFonts w:asciiTheme="minorHAnsi" w:hAnsiTheme="minorHAnsi"/>
              </w:rPr>
              <w:t>The Cancel button is enabled.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D66EED" w:rsidRDefault="004F739D" w:rsidP="004D69FD">
            <w:r w:rsidRPr="00D66EED">
              <w:rPr>
                <w:rFonts w:asciiTheme="minorHAnsi" w:hAnsiTheme="minorHAnsi"/>
              </w:rPr>
              <w:t>The Borrower card panel is disabled.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D66EED" w:rsidRDefault="004F739D" w:rsidP="004D69FD">
            <w:r w:rsidRPr="00D66EED">
              <w:rPr>
                <w:rFonts w:asciiTheme="minorHAnsi" w:hAnsiTheme="minorHAnsi"/>
              </w:rPr>
              <w:t>The Book scanner is disabled.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D66EED" w:rsidRDefault="004F739D" w:rsidP="004D69FD">
            <w:r w:rsidRPr="00D66EED">
              <w:rPr>
                <w:rFonts w:asciiTheme="minorHAnsi" w:hAnsiTheme="minorHAnsi"/>
              </w:rPr>
              <w:t>Borrower details are displayed.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6B7137" w:rsidRDefault="004F739D" w:rsidP="004D69FD">
            <w:r w:rsidRPr="006B7137">
              <w:rPr>
                <w:rFonts w:asciiTheme="minorHAnsi" w:hAnsiTheme="minorHAnsi"/>
              </w:rPr>
              <w:t>Existing loans are displayed.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6B7137" w:rsidRDefault="004F739D" w:rsidP="004D69FD">
            <w:r w:rsidRPr="006B7137">
              <w:rPr>
                <w:rFonts w:asciiTheme="minorHAnsi" w:hAnsiTheme="minorHAnsi"/>
              </w:rPr>
              <w:t>Existing fine message displayed if relevant.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6B7137" w:rsidRDefault="004F739D" w:rsidP="004D69FD">
            <w:r w:rsidRPr="006B7137">
              <w:rPr>
                <w:rFonts w:asciiTheme="minorHAnsi" w:hAnsiTheme="minorHAnsi"/>
              </w:rPr>
              <w:t>Overdue message displayed if relevant.</w:t>
            </w:r>
          </w:p>
        </w:tc>
        <w:tc>
          <w:tcPr>
            <w:tcW w:w="348" w:type="dxa"/>
            <w:vAlign w:val="center"/>
          </w:tcPr>
          <w:p w:rsidR="004F739D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6B7137" w:rsidRDefault="004F739D" w:rsidP="004D69FD">
            <w:r w:rsidRPr="006B7137">
              <w:rPr>
                <w:rFonts w:asciiTheme="minorHAnsi" w:hAnsiTheme="minorHAnsi"/>
              </w:rPr>
              <w:t>At loan limit message displayed if relevant.</w:t>
            </w:r>
          </w:p>
        </w:tc>
        <w:tc>
          <w:tcPr>
            <w:tcW w:w="348" w:type="dxa"/>
            <w:vAlign w:val="center"/>
          </w:tcPr>
          <w:p w:rsidR="004F739D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Default="004F739D" w:rsidP="004D69FD">
            <w:r w:rsidRPr="006B7137">
              <w:rPr>
                <w:rFonts w:asciiTheme="minorHAnsi" w:hAnsiTheme="minorHAnsi"/>
              </w:rPr>
              <w:t>Borrowing restricted error message displayed.</w:t>
            </w:r>
          </w:p>
        </w:tc>
        <w:tc>
          <w:tcPr>
            <w:tcW w:w="348" w:type="dxa"/>
            <w:vAlign w:val="center"/>
          </w:tcPr>
          <w:p w:rsidR="004F739D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F739D" w:rsidRDefault="004F739D">
      <w:pPr>
        <w:rPr>
          <w:rFonts w:asciiTheme="minorHAnsi" w:hAnsiTheme="minorHAnsi"/>
        </w:rPr>
      </w:pPr>
    </w:p>
    <w:p w:rsidR="004F739D" w:rsidRDefault="004F739D">
      <w:pPr>
        <w:rPr>
          <w:rFonts w:asciiTheme="minorHAnsi" w:hAnsiTheme="minorHAnsi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6A0323B5" wp14:editId="390BD724">
            <wp:extent cx="8229600" cy="5713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4F739D" w:rsidRPr="00AB7774" w:rsidTr="004D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F739D" w:rsidRPr="0057797F" w:rsidRDefault="004F739D" w:rsidP="004D69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5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Attempt – NOT RESTRICTED</w:t>
            </w:r>
          </w:p>
        </w:tc>
        <w:tc>
          <w:tcPr>
            <w:tcW w:w="9004" w:type="dxa"/>
            <w:vAlign w:val="center"/>
          </w:tcPr>
          <w:p w:rsidR="004F739D" w:rsidRPr="00C13B89" w:rsidRDefault="004F739D" w:rsidP="004D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F739D" w:rsidRPr="0057797F" w:rsidRDefault="004F739D" w:rsidP="004D69FD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vAlign w:val="center"/>
          </w:tcPr>
          <w:p w:rsidR="004F739D" w:rsidRPr="0057797F" w:rsidRDefault="004F739D" w:rsidP="004D6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4F739D" w:rsidRPr="001B50CB" w:rsidTr="004D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4F739D" w:rsidRPr="001B50CB" w:rsidRDefault="004F739D" w:rsidP="004D69FD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4F739D" w:rsidRPr="001B50CB" w:rsidRDefault="004F739D" w:rsidP="004D69FD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4F739D" w:rsidRPr="001B50CB" w:rsidRDefault="004F739D" w:rsidP="004D69FD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4F739D" w:rsidRPr="001B50CB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4F739D" w:rsidRPr="001B50CB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4F739D" w:rsidRDefault="004F739D" w:rsidP="004F739D">
            <w:pPr>
              <w:pStyle w:val="proc"/>
              <w:numPr>
                <w:ilvl w:val="0"/>
                <w:numId w:val="4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277388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277388">
              <w:rPr>
                <w:rFonts w:asciiTheme="minorHAnsi" w:hAnsiTheme="minorHAnsi"/>
                <w:bCs/>
              </w:rPr>
              <w:t xml:space="preserve">Borrower scans their card or </w:t>
            </w:r>
            <w:r>
              <w:rPr>
                <w:rFonts w:asciiTheme="minorHAnsi" w:hAnsiTheme="minorHAnsi"/>
                <w:bCs/>
              </w:rPr>
              <w:t xml:space="preserve">enters their number and presses </w:t>
            </w:r>
            <w:r w:rsidRPr="00277388">
              <w:rPr>
                <w:rFonts w:asciiTheme="minorHAnsi" w:hAnsiTheme="minorHAnsi"/>
                <w:bCs/>
              </w:rPr>
              <w:t>“Swipe Card”</w:t>
            </w:r>
          </w:p>
        </w:tc>
        <w:tc>
          <w:tcPr>
            <w:tcW w:w="6006" w:type="dxa"/>
            <w:vAlign w:val="center"/>
          </w:tcPr>
          <w:p w:rsidR="004F739D" w:rsidRPr="00277388" w:rsidRDefault="004F739D" w:rsidP="004D69FD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system enables the “Scanning” panel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277388" w:rsidRDefault="004F739D" w:rsidP="004D69FD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Complete and Cancel buttons are enabled.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277388" w:rsidRDefault="004F739D" w:rsidP="004D69FD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Borrower card panel is disabled.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277388" w:rsidRDefault="004F739D" w:rsidP="004D69FD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Book scanner is enabled.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277388" w:rsidRDefault="004F739D" w:rsidP="004D69FD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Borrower details are displayed.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277388" w:rsidRDefault="004F739D" w:rsidP="004D69FD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Existing loans are displayed.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277388" w:rsidRDefault="004F739D" w:rsidP="004D69FD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Existing fine message displayed if relevant.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F739D" w:rsidRDefault="004F739D">
      <w:pPr>
        <w:rPr>
          <w:rFonts w:asciiTheme="minorHAnsi" w:hAnsiTheme="minorHAnsi"/>
        </w:rPr>
      </w:pPr>
    </w:p>
    <w:p w:rsidR="004F739D" w:rsidRDefault="004F739D">
      <w:pPr>
        <w:rPr>
          <w:rFonts w:asciiTheme="minorHAnsi" w:hAnsiTheme="minorHAnsi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5BFDC61F" wp14:editId="6696F9A8">
            <wp:extent cx="8229600" cy="5661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4F739D" w:rsidRPr="00AB7774" w:rsidTr="004D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F739D" w:rsidRPr="0057797F" w:rsidRDefault="004F739D" w:rsidP="004F73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 xml:space="preserve">Data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6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Attempt – NOT RESTRICTED</w:t>
            </w:r>
          </w:p>
        </w:tc>
        <w:tc>
          <w:tcPr>
            <w:tcW w:w="9004" w:type="dxa"/>
            <w:vAlign w:val="center"/>
          </w:tcPr>
          <w:p w:rsidR="004F739D" w:rsidRPr="00C13B89" w:rsidRDefault="004F739D" w:rsidP="004D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F739D" w:rsidRPr="0057797F" w:rsidRDefault="004F739D" w:rsidP="004D69FD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vAlign w:val="center"/>
          </w:tcPr>
          <w:p w:rsidR="004F739D" w:rsidRPr="0057797F" w:rsidRDefault="004F739D" w:rsidP="004D6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4F739D" w:rsidRPr="001B50CB" w:rsidTr="004D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4F739D" w:rsidRPr="001B50CB" w:rsidRDefault="004F739D" w:rsidP="004D69FD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4F739D" w:rsidRPr="001B50CB" w:rsidRDefault="004F739D" w:rsidP="004D69FD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4F739D" w:rsidRPr="001B50CB" w:rsidRDefault="004F739D" w:rsidP="004D69FD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4F739D" w:rsidRPr="001B50CB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4F739D" w:rsidRPr="001B50CB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4F739D" w:rsidRDefault="004F739D" w:rsidP="004F739D">
            <w:pPr>
              <w:pStyle w:val="proc"/>
              <w:numPr>
                <w:ilvl w:val="0"/>
                <w:numId w:val="43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277388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277388">
              <w:rPr>
                <w:rFonts w:asciiTheme="minorHAnsi" w:hAnsiTheme="minorHAnsi"/>
                <w:bCs/>
              </w:rPr>
              <w:t xml:space="preserve">Borrower scans their card or </w:t>
            </w:r>
            <w:r>
              <w:rPr>
                <w:rFonts w:asciiTheme="minorHAnsi" w:hAnsiTheme="minorHAnsi"/>
                <w:bCs/>
              </w:rPr>
              <w:t xml:space="preserve">enters their number and presses </w:t>
            </w:r>
            <w:r w:rsidRPr="00277388">
              <w:rPr>
                <w:rFonts w:asciiTheme="minorHAnsi" w:hAnsiTheme="minorHAnsi"/>
                <w:bCs/>
              </w:rPr>
              <w:t>“Swipe Card”</w:t>
            </w:r>
          </w:p>
        </w:tc>
        <w:tc>
          <w:tcPr>
            <w:tcW w:w="6006" w:type="dxa"/>
            <w:vAlign w:val="center"/>
          </w:tcPr>
          <w:p w:rsidR="004F739D" w:rsidRPr="00277388" w:rsidRDefault="004F739D" w:rsidP="004D69FD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system enables the “Scanning” panel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277388" w:rsidRDefault="004F739D" w:rsidP="004D69FD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Complete and Cancel buttons are enabled.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277388" w:rsidRDefault="004F739D" w:rsidP="004D69FD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Borrower card panel is disabled.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277388" w:rsidRDefault="004F739D" w:rsidP="004D69FD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Book scanner is enabled.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277388" w:rsidRDefault="004F739D" w:rsidP="004D69FD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Borrower details are displayed.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277388" w:rsidRDefault="004F739D" w:rsidP="004D69FD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Existing loans are displayed.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739D" w:rsidRPr="00AB7774" w:rsidTr="004D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4F739D" w:rsidRPr="00AB7774" w:rsidRDefault="004F739D" w:rsidP="004D69FD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4F739D" w:rsidRPr="00AB7774" w:rsidRDefault="004F739D" w:rsidP="004D69FD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4F739D" w:rsidRPr="00277388" w:rsidRDefault="004F739D" w:rsidP="004D69FD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Existing fine message displayed if relevant.</w:t>
            </w:r>
          </w:p>
        </w:tc>
        <w:tc>
          <w:tcPr>
            <w:tcW w:w="348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4F739D" w:rsidRPr="00AB7774" w:rsidRDefault="004F739D" w:rsidP="004D69F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F739D" w:rsidRDefault="004F739D">
      <w:pPr>
        <w:rPr>
          <w:rFonts w:asciiTheme="minorHAnsi" w:hAnsiTheme="minorHAnsi"/>
        </w:rPr>
      </w:pPr>
    </w:p>
    <w:p w:rsidR="004F739D" w:rsidRDefault="004F739D">
      <w:pPr>
        <w:rPr>
          <w:rFonts w:asciiTheme="minorHAnsi" w:hAnsiTheme="minorHAnsi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6237F585" wp14:editId="735AD532">
            <wp:extent cx="8229600" cy="5655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9D" w:rsidRDefault="004F739D">
      <w:r>
        <w:rPr>
          <w:b/>
          <w:bCs/>
        </w:rPr>
        <w:br w:type="page"/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0F1FDE" w:rsidTr="000F1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6"/>
            <w:vAlign w:val="center"/>
          </w:tcPr>
          <w:p w:rsidR="00780A9A" w:rsidRPr="000F1FDE" w:rsidRDefault="00A37650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Test Data Table</w:t>
            </w:r>
          </w:p>
        </w:tc>
      </w:tr>
      <w:tr w:rsidR="00572CE5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572CE5" w:rsidRPr="000F1FDE" w:rsidTr="000F1FDE">
        <w:tc>
          <w:tcPr>
            <w:tcW w:w="2409" w:type="dxa"/>
          </w:tcPr>
          <w:p w:rsidR="00780A9A" w:rsidRPr="00277388" w:rsidRDefault="00E86F23" w:rsidP="00572CE5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1 Attempt</w:t>
            </w:r>
          </w:p>
        </w:tc>
        <w:tc>
          <w:tcPr>
            <w:tcW w:w="1917" w:type="dxa"/>
          </w:tcPr>
          <w:p w:rsidR="00780A9A" w:rsidRPr="000F1FDE" w:rsidRDefault="00277388" w:rsidP="000F1FD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</w:tr>
      <w:tr w:rsidR="00E86F23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E86F23" w:rsidRPr="00277388" w:rsidRDefault="00E86F23" w:rsidP="00E86F23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2 Attempt</w:t>
            </w:r>
          </w:p>
        </w:tc>
        <w:tc>
          <w:tcPr>
            <w:tcW w:w="1917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2</w:t>
            </w: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</w:tr>
      <w:tr w:rsidR="004F739D" w:rsidRPr="000F1FDE" w:rsidTr="000F1FDE">
        <w:tc>
          <w:tcPr>
            <w:tcW w:w="2409" w:type="dxa"/>
          </w:tcPr>
          <w:p w:rsidR="004F739D" w:rsidRPr="00277388" w:rsidRDefault="004F739D" w:rsidP="004F739D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3 Attempt</w:t>
            </w:r>
          </w:p>
        </w:tc>
        <w:tc>
          <w:tcPr>
            <w:tcW w:w="1917" w:type="dxa"/>
          </w:tcPr>
          <w:p w:rsidR="004F739D" w:rsidRPr="000F1FDE" w:rsidRDefault="004F739D" w:rsidP="004F739D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3</w:t>
            </w:r>
          </w:p>
        </w:tc>
        <w:tc>
          <w:tcPr>
            <w:tcW w:w="2156" w:type="dxa"/>
          </w:tcPr>
          <w:p w:rsidR="004F739D" w:rsidRPr="000F1FDE" w:rsidRDefault="004F739D" w:rsidP="004F739D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4F739D" w:rsidRPr="000F1FDE" w:rsidRDefault="004F739D" w:rsidP="004F739D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4F739D" w:rsidRPr="000F1FDE" w:rsidRDefault="004F739D" w:rsidP="004F739D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4F739D" w:rsidRPr="000F1FDE" w:rsidRDefault="004F739D" w:rsidP="004F739D">
            <w:pPr>
              <w:rPr>
                <w:rFonts w:asciiTheme="minorHAnsi" w:hAnsiTheme="minorHAnsi"/>
                <w:szCs w:val="22"/>
              </w:rPr>
            </w:pPr>
          </w:p>
        </w:tc>
      </w:tr>
      <w:tr w:rsidR="004F739D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4F739D" w:rsidRDefault="004F739D" w:rsidP="004F739D">
            <w:pPr>
              <w:pStyle w:val="bp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Data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4 </w:t>
            </w:r>
            <w:r>
              <w:rPr>
                <w:rFonts w:asciiTheme="minorHAnsi" w:hAnsiTheme="minorHAnsi"/>
                <w:sz w:val="24"/>
                <w:szCs w:val="24"/>
              </w:rPr>
              <w:t>Attempt</w:t>
            </w:r>
          </w:p>
        </w:tc>
        <w:tc>
          <w:tcPr>
            <w:tcW w:w="1917" w:type="dxa"/>
          </w:tcPr>
          <w:p w:rsidR="004F739D" w:rsidRDefault="004F739D" w:rsidP="004F739D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4</w:t>
            </w:r>
          </w:p>
        </w:tc>
        <w:tc>
          <w:tcPr>
            <w:tcW w:w="2156" w:type="dxa"/>
          </w:tcPr>
          <w:p w:rsidR="004F739D" w:rsidRPr="000F1FDE" w:rsidRDefault="004F739D" w:rsidP="004F739D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4F739D" w:rsidRPr="000F1FDE" w:rsidRDefault="004F739D" w:rsidP="004F739D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4F739D" w:rsidRPr="000F1FDE" w:rsidRDefault="004F739D" w:rsidP="004F739D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4F739D" w:rsidRPr="000F1FDE" w:rsidRDefault="004F739D" w:rsidP="004F739D">
            <w:pPr>
              <w:rPr>
                <w:rFonts w:asciiTheme="minorHAnsi" w:hAnsiTheme="minorHAnsi"/>
                <w:szCs w:val="22"/>
              </w:rPr>
            </w:pPr>
          </w:p>
        </w:tc>
      </w:tr>
      <w:tr w:rsidR="004F739D" w:rsidRPr="000F1FDE" w:rsidTr="000F1FDE">
        <w:tc>
          <w:tcPr>
            <w:tcW w:w="2409" w:type="dxa"/>
          </w:tcPr>
          <w:p w:rsidR="004F739D" w:rsidRDefault="004F739D" w:rsidP="004F739D">
            <w:pPr>
              <w:pStyle w:val="bp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Data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5 </w:t>
            </w:r>
            <w:r>
              <w:rPr>
                <w:rFonts w:asciiTheme="minorHAnsi" w:hAnsiTheme="minorHAnsi"/>
                <w:sz w:val="24"/>
                <w:szCs w:val="24"/>
              </w:rPr>
              <w:t>Attempt</w:t>
            </w:r>
          </w:p>
        </w:tc>
        <w:tc>
          <w:tcPr>
            <w:tcW w:w="1917" w:type="dxa"/>
          </w:tcPr>
          <w:p w:rsidR="004F739D" w:rsidRDefault="004F739D" w:rsidP="004F739D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5</w:t>
            </w:r>
          </w:p>
        </w:tc>
        <w:tc>
          <w:tcPr>
            <w:tcW w:w="2156" w:type="dxa"/>
          </w:tcPr>
          <w:p w:rsidR="004F739D" w:rsidRPr="000F1FDE" w:rsidRDefault="004F739D" w:rsidP="004F739D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4F739D" w:rsidRPr="000F1FDE" w:rsidRDefault="004F739D" w:rsidP="004F739D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4F739D" w:rsidRPr="000F1FDE" w:rsidRDefault="004F739D" w:rsidP="004F739D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4F739D" w:rsidRPr="000F1FDE" w:rsidRDefault="004F739D" w:rsidP="004F739D">
            <w:pPr>
              <w:rPr>
                <w:rFonts w:asciiTheme="minorHAnsi" w:hAnsiTheme="minorHAnsi"/>
                <w:szCs w:val="22"/>
              </w:rPr>
            </w:pPr>
          </w:p>
        </w:tc>
      </w:tr>
      <w:tr w:rsidR="004F739D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4F739D" w:rsidRDefault="004F739D" w:rsidP="004F739D">
            <w:pPr>
              <w:pStyle w:val="bp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Data 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Attempt</w:t>
            </w:r>
          </w:p>
        </w:tc>
        <w:tc>
          <w:tcPr>
            <w:tcW w:w="1917" w:type="dxa"/>
          </w:tcPr>
          <w:p w:rsidR="004F739D" w:rsidRDefault="004F739D" w:rsidP="004F739D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6</w:t>
            </w:r>
            <w:bookmarkStart w:id="0" w:name="_GoBack"/>
            <w:bookmarkEnd w:id="0"/>
          </w:p>
        </w:tc>
        <w:tc>
          <w:tcPr>
            <w:tcW w:w="2156" w:type="dxa"/>
          </w:tcPr>
          <w:p w:rsidR="004F739D" w:rsidRPr="000F1FDE" w:rsidRDefault="004F739D" w:rsidP="004F739D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4F739D" w:rsidRPr="000F1FDE" w:rsidRDefault="004F739D" w:rsidP="004F739D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4F739D" w:rsidRPr="000F1FDE" w:rsidRDefault="004F739D" w:rsidP="004F739D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4F739D" w:rsidRPr="000F1FDE" w:rsidRDefault="004F739D" w:rsidP="004F739D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1BF" w:rsidRDefault="001941BF">
      <w:r>
        <w:separator/>
      </w:r>
    </w:p>
  </w:endnote>
  <w:endnote w:type="continuationSeparator" w:id="0">
    <w:p w:rsidR="001941BF" w:rsidRDefault="0019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739D"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F739D">
      <w:rPr>
        <w:rStyle w:val="PageNumber"/>
        <w:noProof/>
      </w:rPr>
      <w:t>15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BC2" w:rsidRDefault="00083B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1BF" w:rsidRDefault="001941BF">
      <w:r>
        <w:separator/>
      </w:r>
    </w:p>
  </w:footnote>
  <w:footnote w:type="continuationSeparator" w:id="0">
    <w:p w:rsidR="001941BF" w:rsidRDefault="00194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BC2" w:rsidRDefault="00083B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83BC2" w:rsidP="00083BC2">
          <w:r>
            <w:t>UC02</w:t>
          </w:r>
          <w:r w:rsidR="00AB7774">
            <w:t xml:space="preserve"> </w:t>
          </w:r>
          <w:r>
            <w:t>Swipe Borrow Card</w:t>
          </w:r>
        </w:p>
      </w:tc>
      <w:tc>
        <w:tcPr>
          <w:tcW w:w="3179" w:type="dxa"/>
        </w:tcPr>
        <w:p w:rsidR="00AB7774" w:rsidRDefault="00A37650" w:rsidP="00AB7774">
          <w:r>
            <w:t xml:space="preserve">  Date:  </w:t>
          </w:r>
          <w:r w:rsidR="00AB7774">
            <w:t>01/10/15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BC2" w:rsidRDefault="00083B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D73"/>
    <w:multiLevelType w:val="hybridMultilevel"/>
    <w:tmpl w:val="16D66358"/>
    <w:lvl w:ilvl="0" w:tplc="26BE916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2"/>
  </w:num>
  <w:num w:numId="10">
    <w:abstractNumId w:val="2"/>
  </w:num>
  <w:num w:numId="11">
    <w:abstractNumId w:val="4"/>
  </w:num>
  <w:num w:numId="12">
    <w:abstractNumId w:val="29"/>
  </w:num>
  <w:num w:numId="13">
    <w:abstractNumId w:val="7"/>
  </w:num>
  <w:num w:numId="14">
    <w:abstractNumId w:val="1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5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6"/>
  </w:num>
  <w:num w:numId="24">
    <w:abstractNumId w:val="14"/>
  </w:num>
  <w:num w:numId="25">
    <w:abstractNumId w:val="3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10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  <w:lvlOverride w:ilvl="0">
      <w:startOverride w:val="1"/>
    </w:lvlOverride>
  </w:num>
  <w:num w:numId="38">
    <w:abstractNumId w:val="0"/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83BC2"/>
    <w:rsid w:val="00090A99"/>
    <w:rsid w:val="00092A0B"/>
    <w:rsid w:val="00096482"/>
    <w:rsid w:val="000D5952"/>
    <w:rsid w:val="000E3C24"/>
    <w:rsid w:val="000F1FDE"/>
    <w:rsid w:val="000F4382"/>
    <w:rsid w:val="001025F6"/>
    <w:rsid w:val="00127DBF"/>
    <w:rsid w:val="00154D6A"/>
    <w:rsid w:val="0015543B"/>
    <w:rsid w:val="00181694"/>
    <w:rsid w:val="0018240E"/>
    <w:rsid w:val="00192656"/>
    <w:rsid w:val="001941BF"/>
    <w:rsid w:val="00197530"/>
    <w:rsid w:val="001A0459"/>
    <w:rsid w:val="001A6775"/>
    <w:rsid w:val="001A7865"/>
    <w:rsid w:val="001B0072"/>
    <w:rsid w:val="001B50CB"/>
    <w:rsid w:val="001D00C4"/>
    <w:rsid w:val="001F01F4"/>
    <w:rsid w:val="001F6448"/>
    <w:rsid w:val="001F7C68"/>
    <w:rsid w:val="002052B0"/>
    <w:rsid w:val="00205D7F"/>
    <w:rsid w:val="00212269"/>
    <w:rsid w:val="00212A3D"/>
    <w:rsid w:val="00277388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188E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39D"/>
    <w:rsid w:val="004F7B53"/>
    <w:rsid w:val="004F7C17"/>
    <w:rsid w:val="00520EF0"/>
    <w:rsid w:val="00526B22"/>
    <w:rsid w:val="00531B5A"/>
    <w:rsid w:val="00536681"/>
    <w:rsid w:val="00553DAD"/>
    <w:rsid w:val="005706E3"/>
    <w:rsid w:val="00572CE5"/>
    <w:rsid w:val="00576454"/>
    <w:rsid w:val="0057797F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D3AD9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7F6F"/>
    <w:rsid w:val="00AB1975"/>
    <w:rsid w:val="00AB1A12"/>
    <w:rsid w:val="00AB7774"/>
    <w:rsid w:val="00AC35E1"/>
    <w:rsid w:val="00AD452D"/>
    <w:rsid w:val="00B12289"/>
    <w:rsid w:val="00B137E9"/>
    <w:rsid w:val="00B3013D"/>
    <w:rsid w:val="00B3144A"/>
    <w:rsid w:val="00B5620B"/>
    <w:rsid w:val="00B56435"/>
    <w:rsid w:val="00B71A35"/>
    <w:rsid w:val="00BA717F"/>
    <w:rsid w:val="00BE784F"/>
    <w:rsid w:val="00C05D0A"/>
    <w:rsid w:val="00C070A0"/>
    <w:rsid w:val="00C07137"/>
    <w:rsid w:val="00C074E2"/>
    <w:rsid w:val="00C13B89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450E6"/>
    <w:rsid w:val="00E5553C"/>
    <w:rsid w:val="00E70BB1"/>
    <w:rsid w:val="00E769D2"/>
    <w:rsid w:val="00E86F23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AB777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  <w:style w:type="table" w:styleId="ListTable4-Accent1">
    <w:name w:val="List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30</TotalTime>
  <Pages>15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Andrew Tobin</cp:lastModifiedBy>
  <cp:revision>8</cp:revision>
  <cp:lastPrinted>2003-10-05T22:49:00Z</cp:lastPrinted>
  <dcterms:created xsi:type="dcterms:W3CDTF">2015-10-01T04:45:00Z</dcterms:created>
  <dcterms:modified xsi:type="dcterms:W3CDTF">2015-10-02T03:28:00Z</dcterms:modified>
</cp:coreProperties>
</file>