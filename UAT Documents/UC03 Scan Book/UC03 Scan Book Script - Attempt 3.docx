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9004"/>
      </w:tblGrid>
      <w:tr w:rsidR="0057797F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1B50CB" w:rsidRDefault="00E303EF" w:rsidP="0057797F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Name</w:t>
            </w:r>
          </w:p>
        </w:tc>
        <w:tc>
          <w:tcPr>
            <w:tcW w:w="9004" w:type="dxa"/>
            <w:vAlign w:val="center"/>
          </w:tcPr>
          <w:p w:rsidR="00E303EF" w:rsidRPr="001B50CB" w:rsidRDefault="00252F3F" w:rsidP="00252F3F">
            <w:pPr>
              <w:pStyle w:val="proc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UC03</w:t>
            </w:r>
            <w:r w:rsidR="00277388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Scan Book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A30AD6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Use</w:t>
            </w:r>
            <w:r w:rsidR="00531B5A" w:rsidRPr="0057797F">
              <w:rPr>
                <w:rFonts w:asciiTheme="minorHAnsi" w:hAnsiTheme="minorHAnsi"/>
              </w:rPr>
              <w:t xml:space="preserve"> </w:t>
            </w:r>
            <w:r w:rsidRPr="0057797F">
              <w:rPr>
                <w:rFonts w:asciiTheme="minorHAnsi" w:hAnsiTheme="minorHAnsi"/>
              </w:rPr>
              <w:t xml:space="preserve">Case </w:t>
            </w:r>
            <w:r w:rsidR="00A30AD6" w:rsidRPr="0057797F">
              <w:rPr>
                <w:rFonts w:asciiTheme="minorHAnsi" w:hAnsiTheme="minorHAnsi"/>
              </w:rPr>
              <w:t>Tested:</w:t>
            </w:r>
          </w:p>
        </w:tc>
        <w:tc>
          <w:tcPr>
            <w:tcW w:w="9004" w:type="dxa"/>
            <w:vAlign w:val="center"/>
          </w:tcPr>
          <w:p w:rsidR="00A30AD6" w:rsidRPr="0057797F" w:rsidRDefault="00252F3F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Scan Book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Test Description:</w:t>
            </w:r>
          </w:p>
        </w:tc>
        <w:tc>
          <w:tcPr>
            <w:tcW w:w="9004" w:type="dxa"/>
            <w:vAlign w:val="center"/>
          </w:tcPr>
          <w:p w:rsidR="00E303EF" w:rsidRPr="00252F3F" w:rsidRDefault="00252F3F" w:rsidP="00252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52F3F">
              <w:rPr>
                <w:rFonts w:asciiTheme="minorHAnsi" w:hAnsiTheme="minorHAnsi"/>
              </w:rPr>
              <w:t>Tests that a borrower who is not restricted is able to borrow a book.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Pre-conditions</w:t>
            </w:r>
          </w:p>
        </w:tc>
        <w:tc>
          <w:tcPr>
            <w:tcW w:w="9004" w:type="dxa"/>
            <w:vAlign w:val="center"/>
          </w:tcPr>
          <w:p w:rsidR="003248A6" w:rsidRPr="003248A6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program has been started and initialised.</w:t>
            </w:r>
          </w:p>
          <w:p w:rsidR="003248A6" w:rsidRPr="003248A6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“Borrow” button has been pressed.</w:t>
            </w:r>
          </w:p>
          <w:p w:rsidR="003248A6" w:rsidRPr="003248A6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Borrower has swiped in and is not restricted.</w:t>
            </w:r>
          </w:p>
          <w:p w:rsidR="003248A6" w:rsidRPr="003248A6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“Scanning” panel is active.</w:t>
            </w:r>
          </w:p>
          <w:p w:rsidR="00E303EF" w:rsidRPr="0057797F" w:rsidRDefault="003248A6" w:rsidP="00324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“Scanner” is active.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Post-conditions</w:t>
            </w:r>
          </w:p>
        </w:tc>
        <w:tc>
          <w:tcPr>
            <w:tcW w:w="9004" w:type="dxa"/>
            <w:vAlign w:val="center"/>
          </w:tcPr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Borrower has yet to reach their loan limit.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remains on the “Scanning”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remains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scanned Book’s details are displayed.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new loan for the borrower is added to the Pending Loans list.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Borrower reaches their loan limit.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shows the “Confirming Loans”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becomes disabled.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final “Pending Loan” list is displayed.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Cancel button is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Reject button is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Book is not found.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remains on the “Scanning”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remains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“Book not found” error is displayed.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Book is not available.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remains on the “Scanning”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remains enabled.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“Book not available” error is displayed.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3248A6">
              <w:rPr>
                <w:rFonts w:asciiTheme="minorHAnsi" w:hAnsiTheme="minorHAnsi"/>
                <w:b/>
              </w:rPr>
              <w:t>Book is already scanned.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System remains on the “Scanning” panel.</w:t>
            </w:r>
          </w:p>
          <w:p w:rsidR="003248A6" w:rsidRPr="003248A6" w:rsidRDefault="003248A6" w:rsidP="00324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ab/>
              <w:t>The Book scanner remains enabled.</w:t>
            </w:r>
          </w:p>
          <w:p w:rsidR="00C13B89" w:rsidRPr="0057797F" w:rsidRDefault="003248A6" w:rsidP="003248A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“Book already scanned” error is displayed.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A37650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lastRenderedPageBreak/>
              <w:t>Notes</w:t>
            </w:r>
            <w:r w:rsidR="00E303EF" w:rsidRPr="0057797F">
              <w:rPr>
                <w:rFonts w:asciiTheme="minorHAnsi" w:hAnsiTheme="minorHAnsi"/>
              </w:rPr>
              <w:t>:</w:t>
            </w:r>
          </w:p>
        </w:tc>
        <w:tc>
          <w:tcPr>
            <w:tcW w:w="9004" w:type="dxa"/>
            <w:vAlign w:val="center"/>
          </w:tcPr>
          <w:p w:rsidR="0057797F" w:rsidRDefault="00AC4677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HAnsi" w:hAnsiTheme="minorHAnsi"/>
              </w:rPr>
              <w:t xml:space="preserve">Special Requirement: </w:t>
            </w:r>
            <w:r>
              <w:t>That the test be repeatable, so multiple books can be scanned to the pending list.</w:t>
            </w:r>
          </w:p>
          <w:p w:rsidR="00AC4677" w:rsidRPr="00AC4677" w:rsidRDefault="00AC4677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3B89" w:rsidRDefault="00C13B89"/>
    <w:p w:rsidR="00C13B89" w:rsidRDefault="00C13B89"/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C13B89" w:rsidRPr="00AB7774" w:rsidTr="00324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C13B89" w:rsidRPr="0057797F" w:rsidRDefault="00C13B89" w:rsidP="003248A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Data 1 Attempt – </w:t>
            </w:r>
            <w:r w:rsidR="003248A6">
              <w:rPr>
                <w:rFonts w:asciiTheme="minorHAnsi" w:hAnsiTheme="minorHAnsi"/>
                <w:b w:val="0"/>
                <w:sz w:val="24"/>
                <w:szCs w:val="24"/>
              </w:rPr>
              <w:t>BOOK IS NOT AVAILABLE</w:t>
            </w:r>
          </w:p>
        </w:tc>
        <w:tc>
          <w:tcPr>
            <w:tcW w:w="7303" w:type="dxa"/>
            <w:vAlign w:val="center"/>
          </w:tcPr>
          <w:p w:rsidR="00C13B89" w:rsidRPr="00C13B89" w:rsidRDefault="00C13B89" w:rsidP="00C1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536681" w:rsidRPr="0057797F" w:rsidRDefault="00536681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536681" w:rsidRPr="0057797F" w:rsidRDefault="00C13B89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AB7774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DF1585" w:rsidRPr="001B50CB" w:rsidRDefault="00DF1585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57797F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3248A6" w:rsidRDefault="003248A6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3248A6">
              <w:rPr>
                <w:rFonts w:asciiTheme="minorHAnsi" w:hAnsiTheme="minorHAnsi"/>
              </w:rPr>
              <w:t>Borrower scans the book to be borrowed or enters the book number and presses “Scan Book”</w:t>
            </w:r>
          </w:p>
        </w:tc>
        <w:tc>
          <w:tcPr>
            <w:tcW w:w="6006" w:type="dxa"/>
            <w:vAlign w:val="center"/>
          </w:tcPr>
          <w:p w:rsidR="00DF1585" w:rsidRPr="003248A6" w:rsidRDefault="003248A6" w:rsidP="00277388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System remains on the “Scanning” panel.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7797F" w:rsidRPr="00AB7774" w:rsidTr="00277388">
        <w:trPr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AB7774" w:rsidRDefault="00DF1585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F1585" w:rsidRPr="003248A6" w:rsidRDefault="003248A6" w:rsidP="00277388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Book scanner remains enabled.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7797F" w:rsidRPr="00AB7774" w:rsidTr="0027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F1585" w:rsidRPr="00AB7774" w:rsidRDefault="00DF1585" w:rsidP="00277388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F1585" w:rsidRPr="00AB7774" w:rsidRDefault="00DF1585" w:rsidP="00277388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F1585" w:rsidRPr="003248A6" w:rsidRDefault="003248A6" w:rsidP="00277388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“Book not available” error is displayed.</w:t>
            </w:r>
          </w:p>
        </w:tc>
        <w:tc>
          <w:tcPr>
            <w:tcW w:w="348" w:type="dxa"/>
            <w:vAlign w:val="center"/>
          </w:tcPr>
          <w:p w:rsidR="00DF1585" w:rsidRPr="00AB7774" w:rsidRDefault="00277388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F1585" w:rsidRPr="00AB7774" w:rsidRDefault="00DF1585" w:rsidP="0027738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3B89" w:rsidRDefault="00C13B89" w:rsidP="00374830">
      <w:pPr>
        <w:pStyle w:val="bp"/>
        <w:spacing w:before="0" w:after="0"/>
      </w:pPr>
    </w:p>
    <w:p w:rsidR="00C13B89" w:rsidRDefault="003248A6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7B5F4281" wp14:editId="4B3B9E67">
            <wp:extent cx="822960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89" w:rsidRDefault="00C13B89" w:rsidP="00374830">
      <w:pPr>
        <w:pStyle w:val="bp"/>
        <w:spacing w:before="0" w:after="0"/>
      </w:pPr>
    </w:p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893835" w:rsidRPr="00AB7774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893835" w:rsidRPr="0057797F" w:rsidRDefault="00893835" w:rsidP="0089383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Data 2 Attempt – BOOK NOT FOUND</w:t>
            </w:r>
          </w:p>
        </w:tc>
        <w:tc>
          <w:tcPr>
            <w:tcW w:w="7303" w:type="dxa"/>
            <w:vAlign w:val="center"/>
          </w:tcPr>
          <w:p w:rsidR="00893835" w:rsidRPr="00C13B89" w:rsidRDefault="00893835" w:rsidP="006F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5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893835" w:rsidRPr="0057797F" w:rsidRDefault="00893835" w:rsidP="006F2142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893835" w:rsidRPr="0057797F" w:rsidRDefault="00893835" w:rsidP="006F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893835" w:rsidRPr="001B50CB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893835" w:rsidRPr="001B50CB" w:rsidRDefault="00893835" w:rsidP="006F214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893835" w:rsidRPr="001B50CB" w:rsidRDefault="00893835" w:rsidP="006F214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893835" w:rsidRPr="001B50CB" w:rsidRDefault="00893835" w:rsidP="006F2142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893835" w:rsidRPr="001B50CB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893835" w:rsidRPr="001B50CB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893835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893835" w:rsidRPr="00893835" w:rsidRDefault="00893835" w:rsidP="00893835">
            <w:pPr>
              <w:pStyle w:val="proc"/>
              <w:numPr>
                <w:ilvl w:val="0"/>
                <w:numId w:val="4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893835" w:rsidRPr="003248A6" w:rsidRDefault="00893835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3248A6">
              <w:rPr>
                <w:rFonts w:asciiTheme="minorHAnsi" w:hAnsiTheme="minorHAnsi"/>
              </w:rPr>
              <w:t>Borrower scans the book to be borrowed or enters the book number and presses “Scan Book”</w:t>
            </w:r>
          </w:p>
        </w:tc>
        <w:tc>
          <w:tcPr>
            <w:tcW w:w="6006" w:type="dxa"/>
            <w:vAlign w:val="center"/>
          </w:tcPr>
          <w:p w:rsidR="00893835" w:rsidRPr="003248A6" w:rsidRDefault="00893835" w:rsidP="006F2142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System remains on the “Scanning” panel.</w:t>
            </w:r>
          </w:p>
        </w:tc>
        <w:tc>
          <w:tcPr>
            <w:tcW w:w="348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93835" w:rsidRPr="00AB7774" w:rsidTr="006F2142">
        <w:trPr>
          <w:trHeight w:val="80"/>
        </w:trPr>
        <w:tc>
          <w:tcPr>
            <w:tcW w:w="421" w:type="dxa"/>
            <w:vAlign w:val="center"/>
          </w:tcPr>
          <w:p w:rsidR="00893835" w:rsidRPr="00AB7774" w:rsidRDefault="00893835" w:rsidP="006F2142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893835" w:rsidRPr="00AB7774" w:rsidRDefault="00893835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893835" w:rsidRPr="003248A6" w:rsidRDefault="00893835" w:rsidP="006F2142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Book scanner remains enabled.</w:t>
            </w:r>
          </w:p>
        </w:tc>
        <w:tc>
          <w:tcPr>
            <w:tcW w:w="348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93835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893835" w:rsidRPr="00AB7774" w:rsidRDefault="00893835" w:rsidP="006F2142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893835" w:rsidRPr="00AB7774" w:rsidRDefault="00893835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893835" w:rsidRPr="003248A6" w:rsidRDefault="00893835" w:rsidP="00893835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 xml:space="preserve">“Book not </w:t>
            </w:r>
            <w:r>
              <w:rPr>
                <w:rFonts w:asciiTheme="minorHAnsi" w:hAnsiTheme="minorHAnsi"/>
              </w:rPr>
              <w:t>found</w:t>
            </w:r>
            <w:r w:rsidRPr="003248A6">
              <w:rPr>
                <w:rFonts w:asciiTheme="minorHAnsi" w:hAnsiTheme="minorHAnsi"/>
              </w:rPr>
              <w:t>” error is displayed.</w:t>
            </w:r>
          </w:p>
        </w:tc>
        <w:tc>
          <w:tcPr>
            <w:tcW w:w="348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893835" w:rsidRPr="00AB7774" w:rsidRDefault="00893835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3B89" w:rsidRDefault="00C13B89">
      <w:pPr>
        <w:rPr>
          <w:rFonts w:asciiTheme="minorHAnsi" w:hAnsiTheme="minorHAnsi"/>
        </w:rPr>
      </w:pPr>
    </w:p>
    <w:p w:rsidR="00C13B89" w:rsidRDefault="00893835">
      <w:pPr>
        <w:rPr>
          <w:rFonts w:asciiTheme="minorHAnsi" w:hAnsiTheme="minorHAnsi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2454F17F" wp14:editId="647F800F">
            <wp:extent cx="8229600" cy="5643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8C" w:rsidRDefault="00DC578C">
      <w:pPr>
        <w:rPr>
          <w:rFonts w:asciiTheme="minorHAnsi" w:hAnsiTheme="minorHAnsi"/>
        </w:rPr>
      </w:pPr>
    </w:p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DC578C" w:rsidRPr="00AB7774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DC578C" w:rsidRPr="0057797F" w:rsidRDefault="00DC578C" w:rsidP="00DC57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Data 3 Attempt – BOOK ALREADY SCANNED</w:t>
            </w:r>
          </w:p>
        </w:tc>
        <w:tc>
          <w:tcPr>
            <w:tcW w:w="7303" w:type="dxa"/>
            <w:vAlign w:val="center"/>
          </w:tcPr>
          <w:p w:rsidR="00DC578C" w:rsidRPr="00C13B89" w:rsidRDefault="00DC578C" w:rsidP="006F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78C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DC578C" w:rsidRPr="0057797F" w:rsidRDefault="00DC578C" w:rsidP="006F2142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DC578C" w:rsidRPr="0057797F" w:rsidRDefault="00E030C0" w:rsidP="006F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DC578C" w:rsidRPr="001B50CB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DC578C" w:rsidRPr="001B50CB" w:rsidRDefault="00DC578C" w:rsidP="006F214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DC578C" w:rsidRPr="001B50CB" w:rsidRDefault="00DC578C" w:rsidP="006F2142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DC578C" w:rsidRPr="001B50CB" w:rsidRDefault="00DC578C" w:rsidP="006F2142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DC578C" w:rsidRPr="001B50CB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DC578C" w:rsidRPr="001B50CB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DC578C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C578C" w:rsidRPr="00E030C0" w:rsidRDefault="00DC578C" w:rsidP="00E030C0">
            <w:pPr>
              <w:pStyle w:val="proc"/>
              <w:numPr>
                <w:ilvl w:val="0"/>
                <w:numId w:val="42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C578C" w:rsidRPr="003248A6" w:rsidRDefault="00DC578C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3248A6">
              <w:rPr>
                <w:rFonts w:asciiTheme="minorHAnsi" w:hAnsiTheme="minorHAnsi"/>
              </w:rPr>
              <w:t>Borrower scans the book to be borrowed or enters the book number and presses “Scan Book”</w:t>
            </w:r>
          </w:p>
        </w:tc>
        <w:tc>
          <w:tcPr>
            <w:tcW w:w="6006" w:type="dxa"/>
            <w:vAlign w:val="center"/>
          </w:tcPr>
          <w:p w:rsidR="00DC578C" w:rsidRPr="003248A6" w:rsidRDefault="00DC578C" w:rsidP="006F2142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System remains on the “Scanning” panel.</w:t>
            </w:r>
          </w:p>
        </w:tc>
        <w:tc>
          <w:tcPr>
            <w:tcW w:w="348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C578C" w:rsidRPr="00AB7774" w:rsidTr="006F2142">
        <w:trPr>
          <w:trHeight w:val="80"/>
        </w:trPr>
        <w:tc>
          <w:tcPr>
            <w:tcW w:w="421" w:type="dxa"/>
            <w:vAlign w:val="center"/>
          </w:tcPr>
          <w:p w:rsidR="00DC578C" w:rsidRPr="00AB7774" w:rsidRDefault="00DC578C" w:rsidP="006F2142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C578C" w:rsidRPr="00AB7774" w:rsidRDefault="00DC578C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C578C" w:rsidRPr="003248A6" w:rsidRDefault="00DC578C" w:rsidP="006F2142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>The Book scanner remains enabled.</w:t>
            </w:r>
          </w:p>
        </w:tc>
        <w:tc>
          <w:tcPr>
            <w:tcW w:w="348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C578C" w:rsidRPr="00AB7774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DC578C" w:rsidRPr="00AB7774" w:rsidRDefault="00DC578C" w:rsidP="006F2142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DC578C" w:rsidRPr="00AB7774" w:rsidRDefault="00DC578C" w:rsidP="006F214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DC578C" w:rsidRPr="003248A6" w:rsidRDefault="00DC578C" w:rsidP="00DC578C">
            <w:pPr>
              <w:rPr>
                <w:rFonts w:asciiTheme="minorHAnsi" w:hAnsiTheme="minorHAnsi"/>
              </w:rPr>
            </w:pPr>
            <w:r w:rsidRPr="003248A6">
              <w:rPr>
                <w:rFonts w:asciiTheme="minorHAnsi" w:hAnsiTheme="minorHAnsi"/>
              </w:rPr>
              <w:t xml:space="preserve">“Book </w:t>
            </w:r>
            <w:r>
              <w:rPr>
                <w:rFonts w:asciiTheme="minorHAnsi" w:hAnsiTheme="minorHAnsi"/>
              </w:rPr>
              <w:t>already scanned</w:t>
            </w:r>
            <w:r w:rsidRPr="003248A6">
              <w:rPr>
                <w:rFonts w:asciiTheme="minorHAnsi" w:hAnsiTheme="minorHAnsi"/>
              </w:rPr>
              <w:t>” error is displayed.</w:t>
            </w:r>
          </w:p>
        </w:tc>
        <w:tc>
          <w:tcPr>
            <w:tcW w:w="348" w:type="dxa"/>
            <w:vAlign w:val="center"/>
          </w:tcPr>
          <w:p w:rsidR="00DC578C" w:rsidRPr="00AB7774" w:rsidRDefault="00217C31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DC578C" w:rsidRPr="00AB7774" w:rsidRDefault="00DC578C" w:rsidP="006F2142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3B89" w:rsidRDefault="00681BD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</w:t>
      </w:r>
      <w:r w:rsidR="00C13B89">
        <w:rPr>
          <w:rFonts w:asciiTheme="minorHAnsi" w:hAnsiTheme="minorHAnsi"/>
        </w:rPr>
        <w:br w:type="page"/>
      </w:r>
      <w:r w:rsidR="00E030C0">
        <w:rPr>
          <w:noProof/>
          <w:lang w:val="en-AU" w:eastAsia="en-AU"/>
        </w:rPr>
        <w:lastRenderedPageBreak/>
        <w:drawing>
          <wp:inline distT="0" distB="0" distL="0" distR="0" wp14:anchorId="5690825F" wp14:editId="5E51B9F2">
            <wp:extent cx="8229600" cy="5137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31" w:rsidRDefault="00217C31">
      <w:pPr>
        <w:rPr>
          <w:rFonts w:asciiTheme="minorHAnsi" w:hAnsiTheme="minorHAnsi"/>
        </w:rPr>
      </w:pPr>
    </w:p>
    <w:p w:rsidR="00217C31" w:rsidRDefault="00217C31">
      <w:pPr>
        <w:rPr>
          <w:rFonts w:asciiTheme="minorHAnsi" w:hAnsiTheme="minorHAnsi"/>
        </w:rPr>
      </w:pPr>
    </w:p>
    <w:p w:rsidR="00217C31" w:rsidRDefault="00217C31">
      <w:pPr>
        <w:rPr>
          <w:rFonts w:asciiTheme="minorHAnsi" w:hAnsiTheme="minorHAnsi"/>
        </w:rPr>
      </w:pPr>
    </w:p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E030C0" w:rsidRPr="00AB7774" w:rsidTr="0006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E030C0" w:rsidRPr="0057797F" w:rsidRDefault="005A610F" w:rsidP="000604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Data 4</w:t>
            </w:r>
            <w:r w:rsidR="00E030C0">
              <w:rPr>
                <w:rFonts w:asciiTheme="minorHAnsi" w:hAnsiTheme="minorHAnsi"/>
                <w:b w:val="0"/>
                <w:sz w:val="24"/>
                <w:szCs w:val="24"/>
              </w:rPr>
              <w:t xml:space="preserve"> Attempt – BORROWER YET TO REACH LIMIT</w:t>
            </w:r>
          </w:p>
        </w:tc>
        <w:tc>
          <w:tcPr>
            <w:tcW w:w="7303" w:type="dxa"/>
            <w:vAlign w:val="center"/>
          </w:tcPr>
          <w:p w:rsidR="00E030C0" w:rsidRPr="00C13B89" w:rsidRDefault="00E030C0" w:rsidP="00060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0C0" w:rsidRPr="00AB7774" w:rsidTr="0006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030C0" w:rsidRPr="0057797F" w:rsidRDefault="00E030C0" w:rsidP="00060464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E030C0" w:rsidRPr="0057797F" w:rsidRDefault="00E030C0" w:rsidP="0006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E030C0" w:rsidRPr="001B50CB" w:rsidTr="0006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E030C0" w:rsidRPr="001B50CB" w:rsidRDefault="00E030C0" w:rsidP="00060464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E030C0" w:rsidRPr="001B50CB" w:rsidRDefault="00E030C0" w:rsidP="00060464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E030C0" w:rsidRPr="001B50CB" w:rsidRDefault="00E030C0" w:rsidP="00060464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E030C0" w:rsidRPr="001B50CB" w:rsidRDefault="00E030C0" w:rsidP="0006046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E030C0" w:rsidRPr="001B50CB" w:rsidRDefault="00E030C0" w:rsidP="0006046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784DC4" w:rsidRPr="00AB7774" w:rsidTr="0078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784DC4" w:rsidRPr="00784DC4" w:rsidRDefault="00784DC4" w:rsidP="00784DC4">
            <w:pPr>
              <w:pStyle w:val="proc"/>
              <w:numPr>
                <w:ilvl w:val="0"/>
                <w:numId w:val="43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784DC4" w:rsidRPr="003248A6" w:rsidRDefault="00784DC4" w:rsidP="00784DC4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3248A6">
              <w:rPr>
                <w:rFonts w:asciiTheme="minorHAnsi" w:hAnsiTheme="minorHAnsi"/>
              </w:rPr>
              <w:t>Borrower scans the book to be borrowed or enters the book number and presses “Scan Book”</w:t>
            </w:r>
          </w:p>
        </w:tc>
        <w:tc>
          <w:tcPr>
            <w:tcW w:w="6006" w:type="dxa"/>
            <w:vAlign w:val="center"/>
          </w:tcPr>
          <w:p w:rsidR="00784DC4" w:rsidRPr="00784DC4" w:rsidRDefault="00784DC4" w:rsidP="00784DC4">
            <w:pPr>
              <w:rPr>
                <w:rFonts w:asciiTheme="minorHAnsi" w:hAnsiTheme="minorHAnsi"/>
              </w:rPr>
            </w:pPr>
            <w:r w:rsidRPr="00784DC4">
              <w:rPr>
                <w:rFonts w:asciiTheme="minorHAnsi" w:hAnsiTheme="minorHAnsi"/>
              </w:rPr>
              <w:t>System remains on the “Scanning” panel.</w:t>
            </w:r>
          </w:p>
        </w:tc>
        <w:tc>
          <w:tcPr>
            <w:tcW w:w="348" w:type="dxa"/>
            <w:vAlign w:val="center"/>
          </w:tcPr>
          <w:p w:rsidR="00784DC4" w:rsidRPr="00AB7774" w:rsidRDefault="00784DC4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784DC4" w:rsidRPr="00AB7774" w:rsidRDefault="00784DC4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DC4" w:rsidRPr="00AB7774" w:rsidTr="00784DC4">
        <w:trPr>
          <w:trHeight w:val="80"/>
        </w:trPr>
        <w:tc>
          <w:tcPr>
            <w:tcW w:w="421" w:type="dxa"/>
            <w:vAlign w:val="center"/>
          </w:tcPr>
          <w:p w:rsidR="00784DC4" w:rsidRPr="00AB7774" w:rsidRDefault="00784DC4" w:rsidP="00784DC4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784DC4" w:rsidRPr="00AB7774" w:rsidRDefault="00784DC4" w:rsidP="00784DC4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784DC4" w:rsidRPr="00784DC4" w:rsidRDefault="00784DC4" w:rsidP="00784DC4">
            <w:pPr>
              <w:rPr>
                <w:rFonts w:asciiTheme="minorHAnsi" w:hAnsiTheme="minorHAnsi"/>
              </w:rPr>
            </w:pPr>
            <w:r w:rsidRPr="00784DC4">
              <w:rPr>
                <w:rFonts w:asciiTheme="minorHAnsi" w:hAnsiTheme="minorHAnsi"/>
              </w:rPr>
              <w:t>The Book scanner remains enabled.</w:t>
            </w:r>
          </w:p>
        </w:tc>
        <w:tc>
          <w:tcPr>
            <w:tcW w:w="348" w:type="dxa"/>
            <w:vAlign w:val="center"/>
          </w:tcPr>
          <w:p w:rsidR="00784DC4" w:rsidRPr="00AB7774" w:rsidRDefault="00784DC4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784DC4" w:rsidRPr="00AB7774" w:rsidRDefault="00784DC4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DC4" w:rsidRPr="00AB7774" w:rsidTr="0078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784DC4" w:rsidRPr="00AB7774" w:rsidRDefault="00784DC4" w:rsidP="00784DC4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784DC4" w:rsidRPr="00AB7774" w:rsidRDefault="00784DC4" w:rsidP="00784DC4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784DC4" w:rsidRPr="00784DC4" w:rsidRDefault="00784DC4" w:rsidP="00784DC4">
            <w:pPr>
              <w:rPr>
                <w:rFonts w:asciiTheme="minorHAnsi" w:hAnsiTheme="minorHAnsi"/>
              </w:rPr>
            </w:pPr>
            <w:r w:rsidRPr="00784DC4">
              <w:rPr>
                <w:rFonts w:asciiTheme="minorHAnsi" w:hAnsiTheme="minorHAnsi"/>
              </w:rPr>
              <w:t>The scanned Book’s details are displayed.</w:t>
            </w:r>
          </w:p>
        </w:tc>
        <w:tc>
          <w:tcPr>
            <w:tcW w:w="348" w:type="dxa"/>
            <w:vAlign w:val="center"/>
          </w:tcPr>
          <w:p w:rsidR="00784DC4" w:rsidRPr="00AB7774" w:rsidRDefault="00784DC4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784DC4" w:rsidRPr="00AB7774" w:rsidRDefault="00784DC4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DC4" w:rsidRPr="00AB7774" w:rsidTr="00784DC4">
        <w:trPr>
          <w:trHeight w:val="80"/>
        </w:trPr>
        <w:tc>
          <w:tcPr>
            <w:tcW w:w="421" w:type="dxa"/>
            <w:vAlign w:val="center"/>
          </w:tcPr>
          <w:p w:rsidR="00784DC4" w:rsidRPr="00AB7774" w:rsidRDefault="00784DC4" w:rsidP="00784DC4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784DC4" w:rsidRPr="00AB7774" w:rsidRDefault="00784DC4" w:rsidP="00784DC4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784DC4" w:rsidRPr="00784DC4" w:rsidRDefault="00784DC4" w:rsidP="00784DC4">
            <w:pPr>
              <w:rPr>
                <w:rFonts w:asciiTheme="minorHAnsi" w:hAnsiTheme="minorHAnsi"/>
              </w:rPr>
            </w:pPr>
            <w:r w:rsidRPr="00784DC4">
              <w:rPr>
                <w:rFonts w:asciiTheme="minorHAnsi" w:hAnsiTheme="minorHAnsi"/>
              </w:rPr>
              <w:t>The new loan for the borrower is added to the Pending Loans list.</w:t>
            </w:r>
          </w:p>
        </w:tc>
        <w:tc>
          <w:tcPr>
            <w:tcW w:w="348" w:type="dxa"/>
            <w:vAlign w:val="center"/>
          </w:tcPr>
          <w:p w:rsidR="00784DC4" w:rsidRDefault="005A610F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784DC4" w:rsidRPr="00AB7774" w:rsidRDefault="00784DC4" w:rsidP="00784DC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217C31" w:rsidRDefault="00217C31">
      <w:pPr>
        <w:rPr>
          <w:rFonts w:asciiTheme="minorHAnsi" w:hAnsiTheme="minorHAnsi"/>
        </w:rPr>
      </w:pPr>
    </w:p>
    <w:p w:rsidR="00217C31" w:rsidRDefault="00217C31">
      <w:pPr>
        <w:rPr>
          <w:rFonts w:asciiTheme="minorHAnsi" w:hAnsiTheme="minorHAnsi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630F076D" wp14:editId="001D1315">
            <wp:extent cx="8229600" cy="4859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0F" w:rsidRDefault="005A610F">
      <w:pPr>
        <w:rPr>
          <w:rFonts w:asciiTheme="minorHAnsi" w:hAnsiTheme="minorHAnsi"/>
        </w:rPr>
      </w:pPr>
    </w:p>
    <w:p w:rsidR="005A610F" w:rsidRDefault="005A610F">
      <w:pPr>
        <w:rPr>
          <w:rFonts w:asciiTheme="minorHAnsi" w:hAnsiTheme="minorHAnsi"/>
        </w:rPr>
      </w:pPr>
    </w:p>
    <w:p w:rsidR="005A610F" w:rsidRDefault="005A610F">
      <w:pPr>
        <w:rPr>
          <w:rFonts w:asciiTheme="minorHAnsi" w:hAnsiTheme="minorHAnsi"/>
        </w:rPr>
      </w:pPr>
    </w:p>
    <w:p w:rsidR="005A610F" w:rsidRDefault="005A610F">
      <w:pPr>
        <w:rPr>
          <w:rFonts w:asciiTheme="minorHAnsi" w:hAnsiTheme="minorHAnsi"/>
        </w:rPr>
      </w:pPr>
    </w:p>
    <w:p w:rsidR="005A610F" w:rsidRDefault="005A610F">
      <w:pPr>
        <w:rPr>
          <w:rFonts w:asciiTheme="minorHAnsi" w:hAnsiTheme="minorHAnsi"/>
        </w:rPr>
      </w:pPr>
    </w:p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5A610F" w:rsidRPr="00AB7774" w:rsidTr="0006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5A610F" w:rsidRPr="0057797F" w:rsidRDefault="005A610F" w:rsidP="000604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Data 4 Attempt – BORROWER YET TO REACHES LIMIT</w:t>
            </w:r>
          </w:p>
        </w:tc>
        <w:tc>
          <w:tcPr>
            <w:tcW w:w="7303" w:type="dxa"/>
            <w:vAlign w:val="center"/>
          </w:tcPr>
          <w:p w:rsidR="005A610F" w:rsidRPr="00C13B89" w:rsidRDefault="005A610F" w:rsidP="00060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10F" w:rsidRPr="00AB7774" w:rsidTr="0006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5A610F" w:rsidRPr="0057797F" w:rsidRDefault="005A610F" w:rsidP="00060464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5A610F" w:rsidRPr="0057797F" w:rsidRDefault="00900CF3" w:rsidP="0006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Fail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5A610F" w:rsidRPr="001B50CB" w:rsidTr="0006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5A610F" w:rsidRPr="001B50CB" w:rsidRDefault="005A610F" w:rsidP="00060464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5A610F" w:rsidRPr="001B50CB" w:rsidRDefault="005A610F" w:rsidP="00060464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5A610F" w:rsidRPr="001B50CB" w:rsidRDefault="005A610F" w:rsidP="00060464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5A610F" w:rsidRPr="001B50CB" w:rsidRDefault="005A610F" w:rsidP="0006046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5A610F" w:rsidRPr="001B50CB" w:rsidRDefault="005A610F" w:rsidP="0006046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C724E9" w:rsidRPr="00AB7774" w:rsidTr="00C7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C724E9" w:rsidRPr="00C724E9" w:rsidRDefault="00C724E9" w:rsidP="00C724E9">
            <w:pPr>
              <w:pStyle w:val="proc"/>
              <w:numPr>
                <w:ilvl w:val="0"/>
                <w:numId w:val="44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724E9" w:rsidRPr="003248A6" w:rsidRDefault="00C724E9" w:rsidP="00C724E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3248A6">
              <w:rPr>
                <w:rFonts w:asciiTheme="minorHAnsi" w:hAnsiTheme="minorHAnsi"/>
              </w:rPr>
              <w:t>Borrower scans the book to be borrowed or enters the book number and presses “Scan Book”</w:t>
            </w:r>
          </w:p>
        </w:tc>
        <w:tc>
          <w:tcPr>
            <w:tcW w:w="6006" w:type="dxa"/>
            <w:vAlign w:val="center"/>
          </w:tcPr>
          <w:p w:rsidR="00C724E9" w:rsidRPr="00C724E9" w:rsidRDefault="00C724E9" w:rsidP="00C724E9">
            <w:pPr>
              <w:rPr>
                <w:rFonts w:asciiTheme="minorHAnsi" w:hAnsiTheme="minorHAnsi"/>
              </w:rPr>
            </w:pPr>
            <w:r w:rsidRPr="00C724E9">
              <w:rPr>
                <w:rFonts w:asciiTheme="minorHAnsi" w:hAnsiTheme="minorHAnsi"/>
              </w:rPr>
              <w:t>System shows the “Confirming Loans” panel.</w:t>
            </w:r>
          </w:p>
        </w:tc>
        <w:tc>
          <w:tcPr>
            <w:tcW w:w="348" w:type="dxa"/>
            <w:vAlign w:val="center"/>
          </w:tcPr>
          <w:p w:rsidR="00C724E9" w:rsidRPr="00AB7774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724E9" w:rsidRPr="00AB7774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24E9" w:rsidRPr="00AB7774" w:rsidTr="00C724E9">
        <w:trPr>
          <w:trHeight w:val="80"/>
        </w:trPr>
        <w:tc>
          <w:tcPr>
            <w:tcW w:w="421" w:type="dxa"/>
            <w:vAlign w:val="center"/>
          </w:tcPr>
          <w:p w:rsidR="00C724E9" w:rsidRPr="00AB7774" w:rsidRDefault="00C724E9" w:rsidP="00C724E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724E9" w:rsidRPr="00AB7774" w:rsidRDefault="00C724E9" w:rsidP="00C724E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724E9" w:rsidRPr="00C724E9" w:rsidRDefault="00C724E9" w:rsidP="00C724E9">
            <w:pPr>
              <w:rPr>
                <w:rFonts w:asciiTheme="minorHAnsi" w:hAnsiTheme="minorHAnsi"/>
              </w:rPr>
            </w:pPr>
            <w:r w:rsidRPr="00C724E9">
              <w:rPr>
                <w:rFonts w:asciiTheme="minorHAnsi" w:hAnsiTheme="minorHAnsi"/>
              </w:rPr>
              <w:t>The Book scanner becomes disabled.</w:t>
            </w:r>
          </w:p>
        </w:tc>
        <w:tc>
          <w:tcPr>
            <w:tcW w:w="348" w:type="dxa"/>
            <w:vAlign w:val="center"/>
          </w:tcPr>
          <w:p w:rsidR="00C724E9" w:rsidRPr="00AB7774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724E9" w:rsidRPr="00AB7774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24E9" w:rsidRPr="00AB7774" w:rsidTr="00C7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C724E9" w:rsidRPr="00AB7774" w:rsidRDefault="00C724E9" w:rsidP="00C724E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724E9" w:rsidRPr="00AB7774" w:rsidRDefault="00C724E9" w:rsidP="00C724E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724E9" w:rsidRPr="00C724E9" w:rsidRDefault="00C724E9" w:rsidP="00C724E9">
            <w:pPr>
              <w:rPr>
                <w:rFonts w:asciiTheme="minorHAnsi" w:hAnsiTheme="minorHAnsi"/>
              </w:rPr>
            </w:pPr>
            <w:r w:rsidRPr="00C724E9">
              <w:rPr>
                <w:rFonts w:asciiTheme="minorHAnsi" w:hAnsiTheme="minorHAnsi"/>
              </w:rPr>
              <w:t>The final “Pending Loan” list is displayed.</w:t>
            </w:r>
          </w:p>
        </w:tc>
        <w:tc>
          <w:tcPr>
            <w:tcW w:w="348" w:type="dxa"/>
            <w:vAlign w:val="center"/>
          </w:tcPr>
          <w:p w:rsidR="00C724E9" w:rsidRPr="00AB7774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0" w:type="dxa"/>
            <w:vAlign w:val="center"/>
          </w:tcPr>
          <w:p w:rsidR="00C724E9" w:rsidRPr="00AB7774" w:rsidRDefault="00900CF3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</w:t>
            </w:r>
          </w:p>
        </w:tc>
      </w:tr>
      <w:tr w:rsidR="00C724E9" w:rsidRPr="00AB7774" w:rsidTr="00C724E9">
        <w:trPr>
          <w:trHeight w:val="80"/>
        </w:trPr>
        <w:tc>
          <w:tcPr>
            <w:tcW w:w="421" w:type="dxa"/>
            <w:vAlign w:val="center"/>
          </w:tcPr>
          <w:p w:rsidR="00C724E9" w:rsidRPr="00AB7774" w:rsidRDefault="00C724E9" w:rsidP="00C724E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724E9" w:rsidRPr="00AB7774" w:rsidRDefault="00C724E9" w:rsidP="00C724E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724E9" w:rsidRPr="00C724E9" w:rsidRDefault="00C724E9" w:rsidP="00C724E9">
            <w:pPr>
              <w:rPr>
                <w:rFonts w:asciiTheme="minorHAnsi" w:hAnsiTheme="minorHAnsi"/>
              </w:rPr>
            </w:pPr>
            <w:r w:rsidRPr="00C724E9">
              <w:rPr>
                <w:rFonts w:asciiTheme="minorHAnsi" w:hAnsiTheme="minorHAnsi"/>
              </w:rPr>
              <w:t>The Cancel button is enabled.</w:t>
            </w:r>
          </w:p>
        </w:tc>
        <w:tc>
          <w:tcPr>
            <w:tcW w:w="348" w:type="dxa"/>
            <w:vAlign w:val="center"/>
          </w:tcPr>
          <w:p w:rsidR="00C724E9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724E9" w:rsidRPr="00AB7774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24E9" w:rsidRPr="00AB7774" w:rsidTr="00C7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C724E9" w:rsidRPr="00AB7774" w:rsidRDefault="00C724E9" w:rsidP="00C724E9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C724E9" w:rsidRPr="00AB7774" w:rsidRDefault="00C724E9" w:rsidP="00C724E9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  <w:tc>
          <w:tcPr>
            <w:tcW w:w="6006" w:type="dxa"/>
            <w:vAlign w:val="center"/>
          </w:tcPr>
          <w:p w:rsidR="00C724E9" w:rsidRPr="00C724E9" w:rsidRDefault="00C724E9" w:rsidP="00C724E9">
            <w:pPr>
              <w:rPr>
                <w:rFonts w:asciiTheme="minorHAnsi" w:hAnsiTheme="minorHAnsi"/>
              </w:rPr>
            </w:pPr>
            <w:r w:rsidRPr="00C724E9">
              <w:rPr>
                <w:rFonts w:asciiTheme="minorHAnsi" w:hAnsiTheme="minorHAnsi"/>
              </w:rPr>
              <w:t>The Reject button is enabled.</w:t>
            </w:r>
          </w:p>
        </w:tc>
        <w:tc>
          <w:tcPr>
            <w:tcW w:w="348" w:type="dxa"/>
            <w:vAlign w:val="center"/>
          </w:tcPr>
          <w:p w:rsidR="00C724E9" w:rsidRDefault="00900CF3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C724E9" w:rsidRPr="00AB7774" w:rsidRDefault="00C724E9" w:rsidP="00C724E9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A610F" w:rsidRDefault="005A610F">
      <w:pPr>
        <w:rPr>
          <w:rFonts w:asciiTheme="minorHAnsi" w:hAnsiTheme="minorHAnsi"/>
        </w:rPr>
      </w:pPr>
    </w:p>
    <w:p w:rsidR="005A610F" w:rsidRDefault="00900CF3">
      <w:pPr>
        <w:rPr>
          <w:rFonts w:asciiTheme="minorHAnsi" w:hAnsiTheme="minorHAnsi"/>
        </w:rPr>
      </w:pPr>
      <w:r>
        <w:rPr>
          <w:rFonts w:asciiTheme="minorHAnsi" w:hAnsiTheme="minorHAnsi"/>
        </w:rPr>
        <w:t>Note: Only one loan is showing, not all pending loans.</w:t>
      </w:r>
      <w:bookmarkStart w:id="0" w:name="_GoBack"/>
      <w:bookmarkEnd w:id="0"/>
    </w:p>
    <w:p w:rsidR="005A610F" w:rsidRDefault="00D60360">
      <w:pPr>
        <w:rPr>
          <w:rFonts w:asciiTheme="minorHAnsi" w:hAnsiTheme="minorHAnsi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3398AAF1" wp14:editId="2EFD9402">
            <wp:extent cx="8229600" cy="509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31" w:rsidRDefault="00217C31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217C31" w:rsidRDefault="00217C31">
      <w:pPr>
        <w:rPr>
          <w:rFonts w:asciiTheme="minorHAnsi" w:hAnsiTheme="minorHAnsi"/>
        </w:rPr>
      </w:pP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0F1FDE" w:rsidTr="000F1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6"/>
            <w:vAlign w:val="center"/>
          </w:tcPr>
          <w:p w:rsidR="00780A9A" w:rsidRPr="000F1FDE" w:rsidRDefault="00A37650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 w:val="0"/>
                <w:sz w:val="24"/>
                <w:szCs w:val="24"/>
              </w:rPr>
              <w:t>Test Data Table</w:t>
            </w:r>
          </w:p>
        </w:tc>
      </w:tr>
      <w:tr w:rsidR="00572CE5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3248A6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3248A6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Book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572CE5" w:rsidRPr="000F1FDE" w:rsidTr="000F1FDE">
        <w:tc>
          <w:tcPr>
            <w:tcW w:w="2409" w:type="dxa"/>
          </w:tcPr>
          <w:p w:rsidR="00780A9A" w:rsidRPr="00277388" w:rsidRDefault="00E86F23" w:rsidP="00572CE5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1 Attempt</w:t>
            </w:r>
          </w:p>
        </w:tc>
        <w:tc>
          <w:tcPr>
            <w:tcW w:w="1917" w:type="dxa"/>
          </w:tcPr>
          <w:p w:rsidR="00780A9A" w:rsidRPr="000F1FDE" w:rsidRDefault="003248A6" w:rsidP="000F1FD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780A9A" w:rsidRPr="000F1FDE" w:rsidRDefault="003248A6" w:rsidP="00893835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  <w:r w:rsidR="00893835">
              <w:rPr>
                <w:rFonts w:asciiTheme="minorHAnsi" w:hAnsiTheme="minorHAnsi"/>
                <w:szCs w:val="22"/>
              </w:rPr>
              <w:t xml:space="preserve"> (1 – 9 give not available)</w:t>
            </w: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</w:tr>
      <w:tr w:rsidR="00E86F23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E86F23" w:rsidRPr="00277388" w:rsidRDefault="00E86F23" w:rsidP="00E86F23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2 Attempt</w:t>
            </w:r>
          </w:p>
        </w:tc>
        <w:tc>
          <w:tcPr>
            <w:tcW w:w="1917" w:type="dxa"/>
          </w:tcPr>
          <w:p w:rsidR="00E86F23" w:rsidRPr="000F1FDE" w:rsidRDefault="00893835" w:rsidP="00E86F23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E86F23" w:rsidRPr="000F1FDE" w:rsidRDefault="00893835" w:rsidP="00E86F23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30</w:t>
            </w: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rFonts w:asciiTheme="minorHAnsi" w:hAnsiTheme="minorHAnsi"/>
                <w:szCs w:val="22"/>
              </w:rPr>
            </w:pPr>
          </w:p>
        </w:tc>
      </w:tr>
      <w:tr w:rsidR="00DC578C" w:rsidRPr="000F1FDE" w:rsidTr="000F1FDE">
        <w:tc>
          <w:tcPr>
            <w:tcW w:w="2409" w:type="dxa"/>
          </w:tcPr>
          <w:p w:rsidR="00DC578C" w:rsidRPr="00277388" w:rsidRDefault="00DC578C" w:rsidP="00DC578C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3 Attempt</w:t>
            </w:r>
          </w:p>
        </w:tc>
        <w:tc>
          <w:tcPr>
            <w:tcW w:w="1917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10</w:t>
            </w: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</w:tr>
      <w:tr w:rsidR="00DC578C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DC578C" w:rsidRDefault="00DC578C" w:rsidP="00DC578C">
            <w:pPr>
              <w:pStyle w:val="bp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7" w:type="dxa"/>
          </w:tcPr>
          <w:p w:rsidR="00DC578C" w:rsidRDefault="00DC578C" w:rsidP="00DC578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DC578C" w:rsidRDefault="00DC578C" w:rsidP="00DC578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10</w:t>
            </w: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DC578C" w:rsidRPr="000F1FDE" w:rsidRDefault="00DC578C" w:rsidP="00DC578C">
            <w:pPr>
              <w:rPr>
                <w:rFonts w:asciiTheme="minorHAnsi" w:hAnsiTheme="minorHAnsi"/>
                <w:szCs w:val="22"/>
              </w:rPr>
            </w:pPr>
          </w:p>
        </w:tc>
      </w:tr>
      <w:tr w:rsidR="005A610F" w:rsidRPr="000F1FDE" w:rsidTr="000F1FDE">
        <w:tc>
          <w:tcPr>
            <w:tcW w:w="2409" w:type="dxa"/>
          </w:tcPr>
          <w:p w:rsidR="005A610F" w:rsidRPr="00277388" w:rsidRDefault="005A610F" w:rsidP="005A610F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4 Attempt</w:t>
            </w:r>
          </w:p>
        </w:tc>
        <w:tc>
          <w:tcPr>
            <w:tcW w:w="1917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2156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10</w:t>
            </w: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</w:tr>
      <w:tr w:rsidR="005A610F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5A610F" w:rsidRPr="00277388" w:rsidRDefault="005A610F" w:rsidP="005A610F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5 Attempt</w:t>
            </w:r>
          </w:p>
        </w:tc>
        <w:tc>
          <w:tcPr>
            <w:tcW w:w="1917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6</w:t>
            </w:r>
          </w:p>
        </w:tc>
        <w:tc>
          <w:tcPr>
            <w:tcW w:w="2156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10</w:t>
            </w: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</w:tr>
      <w:tr w:rsidR="005A610F" w:rsidRPr="000F1FDE" w:rsidTr="000F1FDE">
        <w:tc>
          <w:tcPr>
            <w:tcW w:w="2409" w:type="dxa"/>
          </w:tcPr>
          <w:p w:rsidR="005A610F" w:rsidRDefault="005A610F" w:rsidP="005A610F">
            <w:pPr>
              <w:pStyle w:val="bp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7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6</w:t>
            </w:r>
          </w:p>
        </w:tc>
        <w:tc>
          <w:tcPr>
            <w:tcW w:w="2156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11</w:t>
            </w: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</w:tr>
      <w:tr w:rsidR="005A610F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5A610F" w:rsidRDefault="005A610F" w:rsidP="005A610F">
            <w:pPr>
              <w:pStyle w:val="bp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7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6</w:t>
            </w:r>
          </w:p>
        </w:tc>
        <w:tc>
          <w:tcPr>
            <w:tcW w:w="2156" w:type="dxa"/>
          </w:tcPr>
          <w:p w:rsidR="005A610F" w:rsidRDefault="005A610F" w:rsidP="005A610F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12</w:t>
            </w: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5A610F" w:rsidRPr="000F1FDE" w:rsidRDefault="005A610F" w:rsidP="005A610F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12"/>
      <w:footerReference w:type="even" r:id="rId13"/>
      <w:footerReference w:type="default" r:id="rId14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546" w:rsidRDefault="00256546">
      <w:r>
        <w:separator/>
      </w:r>
    </w:p>
  </w:endnote>
  <w:endnote w:type="continuationSeparator" w:id="0">
    <w:p w:rsidR="00256546" w:rsidRDefault="00256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0CF3"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00CF3">
      <w:rPr>
        <w:rStyle w:val="PageNumber"/>
        <w:noProof/>
      </w:rPr>
      <w:t>12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546" w:rsidRDefault="00256546">
      <w:r>
        <w:separator/>
      </w:r>
    </w:p>
  </w:footnote>
  <w:footnote w:type="continuationSeparator" w:id="0">
    <w:p w:rsidR="00256546" w:rsidRDefault="00256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83BC2" w:rsidP="00EC2CE8">
          <w:r>
            <w:t>UC0</w:t>
          </w:r>
          <w:r w:rsidR="00EC2CE8">
            <w:t>3 Scan Book</w:t>
          </w:r>
        </w:p>
      </w:tc>
      <w:tc>
        <w:tcPr>
          <w:tcW w:w="3179" w:type="dxa"/>
        </w:tcPr>
        <w:p w:rsidR="00AB7774" w:rsidRDefault="00A37650" w:rsidP="00AB7774">
          <w:r>
            <w:t xml:space="preserve">  Date:  </w:t>
          </w:r>
          <w:r w:rsidR="00252F3F">
            <w:t>02</w:t>
          </w:r>
          <w:r w:rsidR="00AB7774">
            <w:t>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D73"/>
    <w:multiLevelType w:val="hybridMultilevel"/>
    <w:tmpl w:val="16D66358"/>
    <w:lvl w:ilvl="0" w:tplc="26BE916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636B1"/>
    <w:multiLevelType w:val="multilevel"/>
    <w:tmpl w:val="84F0746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13"/>
  </w:num>
  <w:num w:numId="5">
    <w:abstractNumId w:val="20"/>
  </w:num>
  <w:num w:numId="6">
    <w:abstractNumId w:val="19"/>
  </w:num>
  <w:num w:numId="7">
    <w:abstractNumId w:val="9"/>
  </w:num>
  <w:num w:numId="8">
    <w:abstractNumId w:val="18"/>
  </w:num>
  <w:num w:numId="9">
    <w:abstractNumId w:val="23"/>
  </w:num>
  <w:num w:numId="10">
    <w:abstractNumId w:val="2"/>
  </w:num>
  <w:num w:numId="11">
    <w:abstractNumId w:val="5"/>
  </w:num>
  <w:num w:numId="12">
    <w:abstractNumId w:val="30"/>
  </w:num>
  <w:num w:numId="13">
    <w:abstractNumId w:val="8"/>
  </w:num>
  <w:num w:numId="14">
    <w:abstractNumId w:val="1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6"/>
  </w:num>
  <w:num w:numId="20">
    <w:abstractNumId w:val="13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7"/>
  </w:num>
  <w:num w:numId="24">
    <w:abstractNumId w:val="15"/>
  </w:num>
  <w:num w:numId="25">
    <w:abstractNumId w:val="3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2"/>
  </w:num>
  <w:num w:numId="31">
    <w:abstractNumId w:val="11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  <w:lvlOverride w:ilvl="0">
      <w:startOverride w:val="1"/>
    </w:lvlOverride>
  </w:num>
  <w:num w:numId="38">
    <w:abstractNumId w:val="0"/>
  </w:num>
  <w:num w:numId="39">
    <w:abstractNumId w:val="13"/>
    <w:lvlOverride w:ilvl="0">
      <w:startOverride w:val="1"/>
    </w:lvlOverride>
  </w:num>
  <w:num w:numId="40">
    <w:abstractNumId w:val="13"/>
    <w:lvlOverride w:ilvl="0">
      <w:startOverride w:val="1"/>
    </w:lvlOverride>
  </w:num>
  <w:num w:numId="41">
    <w:abstractNumId w:val="4"/>
  </w:num>
  <w:num w:numId="42">
    <w:abstractNumId w:val="13"/>
    <w:lvlOverride w:ilvl="0">
      <w:startOverride w:val="1"/>
    </w:lvlOverride>
  </w:num>
  <w:num w:numId="43">
    <w:abstractNumId w:val="13"/>
    <w:lvlOverride w:ilvl="0">
      <w:startOverride w:val="1"/>
    </w:lvlOverride>
  </w:num>
  <w:num w:numId="44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719E3"/>
    <w:rsid w:val="00083BC2"/>
    <w:rsid w:val="00090A99"/>
    <w:rsid w:val="00092A0B"/>
    <w:rsid w:val="00096482"/>
    <w:rsid w:val="000D5952"/>
    <w:rsid w:val="000E3C24"/>
    <w:rsid w:val="000F1FDE"/>
    <w:rsid w:val="000F4382"/>
    <w:rsid w:val="001025F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0CB"/>
    <w:rsid w:val="001D00C4"/>
    <w:rsid w:val="001F01F4"/>
    <w:rsid w:val="001F6448"/>
    <w:rsid w:val="001F7C68"/>
    <w:rsid w:val="002052B0"/>
    <w:rsid w:val="00205D7F"/>
    <w:rsid w:val="00212269"/>
    <w:rsid w:val="00212A3D"/>
    <w:rsid w:val="00217C31"/>
    <w:rsid w:val="00236A2E"/>
    <w:rsid w:val="00252F3F"/>
    <w:rsid w:val="00256546"/>
    <w:rsid w:val="00277388"/>
    <w:rsid w:val="00291668"/>
    <w:rsid w:val="002A7E47"/>
    <w:rsid w:val="002C1B7F"/>
    <w:rsid w:val="002D07CF"/>
    <w:rsid w:val="002D1D0A"/>
    <w:rsid w:val="002D7BA4"/>
    <w:rsid w:val="002E347B"/>
    <w:rsid w:val="00317678"/>
    <w:rsid w:val="003248A6"/>
    <w:rsid w:val="00331345"/>
    <w:rsid w:val="00343291"/>
    <w:rsid w:val="00353537"/>
    <w:rsid w:val="00362280"/>
    <w:rsid w:val="00374830"/>
    <w:rsid w:val="00382D26"/>
    <w:rsid w:val="003910B3"/>
    <w:rsid w:val="003A188E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6B22"/>
    <w:rsid w:val="00531B5A"/>
    <w:rsid w:val="00536681"/>
    <w:rsid w:val="00553DAD"/>
    <w:rsid w:val="005706E3"/>
    <w:rsid w:val="00572CE5"/>
    <w:rsid w:val="00576454"/>
    <w:rsid w:val="0057797F"/>
    <w:rsid w:val="005A610F"/>
    <w:rsid w:val="005B48A6"/>
    <w:rsid w:val="005E1449"/>
    <w:rsid w:val="005E2ADA"/>
    <w:rsid w:val="005F0EB8"/>
    <w:rsid w:val="00604AE4"/>
    <w:rsid w:val="00620950"/>
    <w:rsid w:val="00635CE7"/>
    <w:rsid w:val="00681BD8"/>
    <w:rsid w:val="00683635"/>
    <w:rsid w:val="006B5D41"/>
    <w:rsid w:val="006D4DE0"/>
    <w:rsid w:val="00702D6A"/>
    <w:rsid w:val="00720507"/>
    <w:rsid w:val="007275A3"/>
    <w:rsid w:val="00735885"/>
    <w:rsid w:val="0074307D"/>
    <w:rsid w:val="00752B41"/>
    <w:rsid w:val="00756932"/>
    <w:rsid w:val="007606FF"/>
    <w:rsid w:val="00772DAC"/>
    <w:rsid w:val="00780A9A"/>
    <w:rsid w:val="00784DC4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835"/>
    <w:rsid w:val="00895710"/>
    <w:rsid w:val="008A02F5"/>
    <w:rsid w:val="008D2261"/>
    <w:rsid w:val="008E5B7B"/>
    <w:rsid w:val="008F0C91"/>
    <w:rsid w:val="00900CF3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D3AD9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87F6F"/>
    <w:rsid w:val="00AB1975"/>
    <w:rsid w:val="00AB1A12"/>
    <w:rsid w:val="00AB7774"/>
    <w:rsid w:val="00AC35E1"/>
    <w:rsid w:val="00AC4677"/>
    <w:rsid w:val="00AD452D"/>
    <w:rsid w:val="00B12289"/>
    <w:rsid w:val="00B137E9"/>
    <w:rsid w:val="00B3013D"/>
    <w:rsid w:val="00B3144A"/>
    <w:rsid w:val="00B43DDE"/>
    <w:rsid w:val="00B5620B"/>
    <w:rsid w:val="00B71A35"/>
    <w:rsid w:val="00BA717F"/>
    <w:rsid w:val="00BE784F"/>
    <w:rsid w:val="00C05D0A"/>
    <w:rsid w:val="00C070A0"/>
    <w:rsid w:val="00C07137"/>
    <w:rsid w:val="00C074E2"/>
    <w:rsid w:val="00C13B89"/>
    <w:rsid w:val="00C229AB"/>
    <w:rsid w:val="00C32112"/>
    <w:rsid w:val="00C34B6E"/>
    <w:rsid w:val="00C4752B"/>
    <w:rsid w:val="00C724E9"/>
    <w:rsid w:val="00C87E36"/>
    <w:rsid w:val="00C94212"/>
    <w:rsid w:val="00CC47D2"/>
    <w:rsid w:val="00CC74EE"/>
    <w:rsid w:val="00CD6734"/>
    <w:rsid w:val="00D010AF"/>
    <w:rsid w:val="00D24817"/>
    <w:rsid w:val="00D60360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578C"/>
    <w:rsid w:val="00DF0CB1"/>
    <w:rsid w:val="00DF1585"/>
    <w:rsid w:val="00E030C0"/>
    <w:rsid w:val="00E11BB0"/>
    <w:rsid w:val="00E303EF"/>
    <w:rsid w:val="00E334AF"/>
    <w:rsid w:val="00E34904"/>
    <w:rsid w:val="00E3603E"/>
    <w:rsid w:val="00E430D5"/>
    <w:rsid w:val="00E450E6"/>
    <w:rsid w:val="00E5553C"/>
    <w:rsid w:val="00E70BB1"/>
    <w:rsid w:val="00E769D2"/>
    <w:rsid w:val="00E86F23"/>
    <w:rsid w:val="00E871F6"/>
    <w:rsid w:val="00E9165F"/>
    <w:rsid w:val="00E965BA"/>
    <w:rsid w:val="00E97890"/>
    <w:rsid w:val="00EA0747"/>
    <w:rsid w:val="00EA3832"/>
    <w:rsid w:val="00EB04C1"/>
    <w:rsid w:val="00EB45AC"/>
    <w:rsid w:val="00EC2CE8"/>
    <w:rsid w:val="00ED1B99"/>
    <w:rsid w:val="00EE05CC"/>
    <w:rsid w:val="00EF0DE2"/>
    <w:rsid w:val="00EF2C19"/>
    <w:rsid w:val="00F01165"/>
    <w:rsid w:val="00F17DCA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AB777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n-AU"/>
    </w:rPr>
  </w:style>
  <w:style w:type="table" w:styleId="ListTable4-Accent1">
    <w:name w:val="List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68</TotalTime>
  <Pages>12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Andrew Tobin</cp:lastModifiedBy>
  <cp:revision>18</cp:revision>
  <cp:lastPrinted>2003-10-05T22:49:00Z</cp:lastPrinted>
  <dcterms:created xsi:type="dcterms:W3CDTF">2015-10-01T04:45:00Z</dcterms:created>
  <dcterms:modified xsi:type="dcterms:W3CDTF">2015-10-02T09:08:00Z</dcterms:modified>
</cp:coreProperties>
</file>