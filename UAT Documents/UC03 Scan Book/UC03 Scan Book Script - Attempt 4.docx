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52F3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UC03</w:t>
            </w:r>
            <w:r w:rsidR="00277388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Scan Book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52F3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Scan Book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252F3F" w:rsidRDefault="00252F3F" w:rsidP="002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52F3F">
              <w:rPr>
                <w:rFonts w:asciiTheme="minorHAnsi" w:hAnsiTheme="minorHAnsi"/>
              </w:rPr>
              <w:t>Tests that a borrower who is not restricted is able to borrow a book.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The program has been started and </w:t>
            </w:r>
            <w:proofErr w:type="spellStart"/>
            <w:r w:rsidRPr="003248A6">
              <w:rPr>
                <w:rFonts w:asciiTheme="minorHAnsi" w:hAnsiTheme="minorHAnsi"/>
              </w:rPr>
              <w:t>initialised</w:t>
            </w:r>
            <w:proofErr w:type="spellEnd"/>
            <w:r w:rsidRPr="003248A6">
              <w:rPr>
                <w:rFonts w:asciiTheme="minorHAnsi" w:hAnsiTheme="minorHAnsi"/>
              </w:rPr>
              <w:t>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“Borrow” button has been pressed.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Borrower has swiped in and is not restricted.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“Scanning” panel is active.</w:t>
            </w:r>
          </w:p>
          <w:p w:rsidR="00E303EF" w:rsidRPr="0057797F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“Scanner”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has yet to reach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scanned Book’s details are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new loan for the borrower is added to the Pending Loans list.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reaches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shows the “Confirming Loans”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becomes disabled.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final “Pending Loan” list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Cancel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Reject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found.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found”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available.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available”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already scanned.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C13B89" w:rsidRPr="0057797F" w:rsidRDefault="003248A6" w:rsidP="003248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already scanned” error is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lastRenderedPageBreak/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Special Requirement: </w:t>
            </w:r>
            <w:r>
              <w:t>That the test be repeatable, so multiple books can be scanned to the pending list.</w:t>
            </w:r>
          </w:p>
          <w:p w:rsidR="00AC4677" w:rsidRPr="00AC4677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C13B89" w:rsidP="003248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Data 1 Attempt – </w:t>
            </w:r>
            <w:r w:rsidR="003248A6">
              <w:rPr>
                <w:rFonts w:asciiTheme="minorHAnsi" w:hAnsiTheme="minorHAnsi"/>
                <w:b w:val="0"/>
                <w:sz w:val="24"/>
                <w:szCs w:val="24"/>
              </w:rPr>
              <w:t>BOOK IS NOT AVAILABLE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3248A6" w:rsidRDefault="003248A6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not available” error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3248A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B5F4281" wp14:editId="4B3B9E67">
            <wp:extent cx="8229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893835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893835" w:rsidRPr="0057797F" w:rsidRDefault="00893835" w:rsidP="008938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BOOK NOT FOUND</w:t>
            </w:r>
          </w:p>
        </w:tc>
        <w:tc>
          <w:tcPr>
            <w:tcW w:w="7303" w:type="dxa"/>
            <w:vAlign w:val="center"/>
          </w:tcPr>
          <w:p w:rsidR="00893835" w:rsidRPr="00C13B89" w:rsidRDefault="00893835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893835" w:rsidRPr="0057797F" w:rsidRDefault="00893835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893835" w:rsidRPr="0057797F" w:rsidRDefault="00893835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893835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893835" w:rsidRPr="001B50CB" w:rsidRDefault="00893835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893835" w:rsidRDefault="00893835" w:rsidP="00893835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3248A6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893835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not </w:t>
            </w:r>
            <w:r>
              <w:rPr>
                <w:rFonts w:asciiTheme="minorHAnsi" w:hAnsiTheme="minorHAnsi"/>
              </w:rPr>
              <w:t>found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893835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454F17F" wp14:editId="647F800F">
            <wp:extent cx="8229600" cy="564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C" w:rsidRDefault="00DC578C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DC578C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DC578C" w:rsidRPr="0057797F" w:rsidRDefault="00DC578C" w:rsidP="00DC57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3 Attempt – BOOK ALREADY SCANNED</w:t>
            </w:r>
          </w:p>
        </w:tc>
        <w:tc>
          <w:tcPr>
            <w:tcW w:w="7303" w:type="dxa"/>
            <w:vAlign w:val="center"/>
          </w:tcPr>
          <w:p w:rsidR="00DC578C" w:rsidRPr="00C13B89" w:rsidRDefault="00DC578C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DC578C" w:rsidRPr="0057797F" w:rsidRDefault="00DC578C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DC578C" w:rsidRPr="0057797F" w:rsidRDefault="00E030C0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DC578C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C578C" w:rsidRPr="001B50CB" w:rsidRDefault="00DC578C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E030C0" w:rsidRDefault="00DC578C" w:rsidP="00E030C0">
            <w:pPr>
              <w:pStyle w:val="proc"/>
              <w:numPr>
                <w:ilvl w:val="0"/>
                <w:numId w:val="42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3248A6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DC578C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</w:t>
            </w:r>
            <w:r>
              <w:rPr>
                <w:rFonts w:asciiTheme="minorHAnsi" w:hAnsiTheme="minorHAnsi"/>
              </w:rPr>
              <w:t>already scanned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DC578C" w:rsidRPr="00AB7774" w:rsidRDefault="00217C31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681B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="00C13B89">
        <w:rPr>
          <w:rFonts w:asciiTheme="minorHAnsi" w:hAnsiTheme="minorHAnsi"/>
        </w:rPr>
        <w:br w:type="page"/>
      </w:r>
      <w:r w:rsidR="00E030C0">
        <w:rPr>
          <w:noProof/>
          <w:lang w:val="en-AU" w:eastAsia="en-AU"/>
        </w:rPr>
        <w:lastRenderedPageBreak/>
        <w:drawing>
          <wp:inline distT="0" distB="0" distL="0" distR="0" wp14:anchorId="5690825F" wp14:editId="5E51B9F2">
            <wp:extent cx="8229600" cy="513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E030C0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E030C0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</w:t>
            </w:r>
            <w:r w:rsidR="00E030C0"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BORROWER YET TO REACH LIMIT</w:t>
            </w:r>
          </w:p>
        </w:tc>
        <w:tc>
          <w:tcPr>
            <w:tcW w:w="7303" w:type="dxa"/>
            <w:vAlign w:val="center"/>
          </w:tcPr>
          <w:p w:rsidR="00E030C0" w:rsidRPr="00C13B89" w:rsidRDefault="00E030C0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0C0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030C0" w:rsidRPr="0057797F" w:rsidRDefault="00E030C0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E030C0" w:rsidRPr="0057797F" w:rsidRDefault="00E030C0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E030C0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E030C0" w:rsidRPr="001B50CB" w:rsidRDefault="00E030C0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784DC4" w:rsidRDefault="00784DC4" w:rsidP="00784DC4">
            <w:pPr>
              <w:pStyle w:val="proc"/>
              <w:numPr>
                <w:ilvl w:val="0"/>
                <w:numId w:val="43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3248A6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scanned Book’s details are displayed.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new loan for the borrower is added to the Pending Loans list.</w:t>
            </w:r>
          </w:p>
        </w:tc>
        <w:tc>
          <w:tcPr>
            <w:tcW w:w="348" w:type="dxa"/>
            <w:vAlign w:val="center"/>
          </w:tcPr>
          <w:p w:rsidR="00784DC4" w:rsidRDefault="005A610F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30F076D" wp14:editId="001D1315">
            <wp:extent cx="8229600" cy="485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5A610F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 Attempt – BORROWER YET TO REACHES LIMIT</w:t>
            </w:r>
          </w:p>
        </w:tc>
        <w:tc>
          <w:tcPr>
            <w:tcW w:w="7303" w:type="dxa"/>
            <w:vAlign w:val="center"/>
          </w:tcPr>
          <w:p w:rsidR="005A610F" w:rsidRPr="00C13B89" w:rsidRDefault="005A610F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0F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A610F" w:rsidRPr="0057797F" w:rsidRDefault="00D628AB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5A610F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5A610F" w:rsidRPr="001B50CB" w:rsidRDefault="005A610F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C724E9" w:rsidRDefault="00C724E9" w:rsidP="00C724E9">
            <w:pPr>
              <w:pStyle w:val="proc"/>
              <w:numPr>
                <w:ilvl w:val="0"/>
                <w:numId w:val="44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3248A6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System shows the “Confirming Loans” panel.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Book scanner becomes disabled.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final “Pending Loan” list is displayed.</w:t>
            </w:r>
          </w:p>
        </w:tc>
        <w:tc>
          <w:tcPr>
            <w:tcW w:w="348" w:type="dxa"/>
            <w:vAlign w:val="center"/>
          </w:tcPr>
          <w:p w:rsidR="00C724E9" w:rsidRPr="00AB7774" w:rsidRDefault="00D628AB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C724E9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Reject button is enabled.</w:t>
            </w:r>
          </w:p>
        </w:tc>
        <w:tc>
          <w:tcPr>
            <w:tcW w:w="348" w:type="dxa"/>
            <w:vAlign w:val="center"/>
          </w:tcPr>
          <w:p w:rsidR="00C724E9" w:rsidRDefault="00900CF3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A610F" w:rsidRDefault="005A610F">
      <w:pPr>
        <w:rPr>
          <w:noProof/>
          <w:lang w:val="en-AU" w:eastAsia="en-AU"/>
        </w:rPr>
      </w:pPr>
    </w:p>
    <w:p w:rsidR="00D628AB" w:rsidRDefault="00D628AB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E2F794E" wp14:editId="15357EF1">
            <wp:extent cx="822960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C31" w:rsidRDefault="00217C3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17C31" w:rsidRDefault="00217C31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3248A6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3248A6" w:rsidP="0089383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  <w:r w:rsidR="00893835">
              <w:rPr>
                <w:rFonts w:asciiTheme="minorHAnsi" w:hAnsiTheme="minorHAnsi"/>
                <w:szCs w:val="22"/>
              </w:rPr>
              <w:t xml:space="preserve"> (1 – 9 give not available)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30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c>
          <w:tcPr>
            <w:tcW w:w="2409" w:type="dxa"/>
          </w:tcPr>
          <w:p w:rsidR="00DC578C" w:rsidRPr="00277388" w:rsidRDefault="00DC578C" w:rsidP="00DC578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DC578C" w:rsidRDefault="00DC578C" w:rsidP="00DC578C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4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5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11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12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12"/>
      <w:footerReference w:type="even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4A" w:rsidRDefault="0053614A">
      <w:r>
        <w:separator/>
      </w:r>
    </w:p>
  </w:endnote>
  <w:endnote w:type="continuationSeparator" w:id="0">
    <w:p w:rsidR="0053614A" w:rsidRDefault="0053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8AB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28AB">
      <w:rPr>
        <w:rStyle w:val="PageNumber"/>
        <w:noProof/>
      </w:rPr>
      <w:t>12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4A" w:rsidRDefault="0053614A">
      <w:r>
        <w:separator/>
      </w:r>
    </w:p>
  </w:footnote>
  <w:footnote w:type="continuationSeparator" w:id="0">
    <w:p w:rsidR="0053614A" w:rsidRDefault="00536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EC2CE8">
            <w:t>3 Scan Book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5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13"/>
    <w:lvlOverride w:ilvl="0">
      <w:startOverride w:val="1"/>
    </w:lvlOverride>
  </w:num>
  <w:num w:numId="43">
    <w:abstractNumId w:val="13"/>
    <w:lvlOverride w:ilvl="0">
      <w:startOverride w:val="1"/>
    </w:lvlOverride>
  </w:num>
  <w:num w:numId="4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17C31"/>
    <w:rsid w:val="00236A2E"/>
    <w:rsid w:val="00252F3F"/>
    <w:rsid w:val="00256546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14A"/>
    <w:rsid w:val="00536681"/>
    <w:rsid w:val="00553DAD"/>
    <w:rsid w:val="005706E3"/>
    <w:rsid w:val="00572CE5"/>
    <w:rsid w:val="00576454"/>
    <w:rsid w:val="0057797F"/>
    <w:rsid w:val="005A610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84DC4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835"/>
    <w:rsid w:val="00895710"/>
    <w:rsid w:val="008A02F5"/>
    <w:rsid w:val="008D2261"/>
    <w:rsid w:val="008E5B7B"/>
    <w:rsid w:val="008F0C91"/>
    <w:rsid w:val="00900CF3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724E9"/>
    <w:rsid w:val="00C87E36"/>
    <w:rsid w:val="00C94212"/>
    <w:rsid w:val="00CC47D2"/>
    <w:rsid w:val="00CC74EE"/>
    <w:rsid w:val="00CD6734"/>
    <w:rsid w:val="00D010AF"/>
    <w:rsid w:val="00D24817"/>
    <w:rsid w:val="00D60360"/>
    <w:rsid w:val="00D628AB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030C0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17DC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68</TotalTime>
  <Pages>12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19</cp:revision>
  <cp:lastPrinted>2003-10-05T22:49:00Z</cp:lastPrinted>
  <dcterms:created xsi:type="dcterms:W3CDTF">2015-10-01T04:45:00Z</dcterms:created>
  <dcterms:modified xsi:type="dcterms:W3CDTF">2015-10-02T09:26:00Z</dcterms:modified>
</cp:coreProperties>
</file>