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B917CF" w:rsidP="00252F3F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UC05 Confirming Loans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r w:rsidRPr="0057797F">
              <w:t>Use</w:t>
            </w:r>
            <w:r w:rsidR="00531B5A" w:rsidRPr="0057797F">
              <w:t xml:space="preserve"> </w:t>
            </w:r>
            <w:r w:rsidRPr="0057797F">
              <w:t xml:space="preserve">Case </w:t>
            </w:r>
            <w:r w:rsidR="00A30AD6" w:rsidRPr="0057797F"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B917C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Loans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864D1B" w:rsidRDefault="00B917CF" w:rsidP="0086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when a borrower has selected and completed their loan choices that they are able to confirm their pending loans and complete the borrowing process.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Pre-conditions</w:t>
            </w:r>
          </w:p>
        </w:tc>
        <w:tc>
          <w:tcPr>
            <w:tcW w:w="9004" w:type="dxa"/>
            <w:vAlign w:val="center"/>
          </w:tcPr>
          <w:p w:rsidR="00B917CF" w:rsidRDefault="00B917CF" w:rsidP="00B91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is on the “Confirm Loans” panel.</w:t>
            </w:r>
          </w:p>
          <w:p w:rsidR="00B917CF" w:rsidRPr="00864D1B" w:rsidRDefault="00B917CF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borrower has a list of pending loans on screen.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Post-conditions</w:t>
            </w:r>
          </w:p>
        </w:tc>
        <w:tc>
          <w:tcPr>
            <w:tcW w:w="9004" w:type="dxa"/>
            <w:vAlign w:val="center"/>
          </w:tcPr>
          <w:p w:rsidR="00B917CF" w:rsidRDefault="00B917CF" w:rsidP="00B9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the Main Menu.</w:t>
            </w:r>
          </w:p>
          <w:p w:rsidR="00C13B89" w:rsidRPr="0057797F" w:rsidRDefault="00B917CF" w:rsidP="00B9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Loans appear on the Printer.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r w:rsidRPr="0057797F">
              <w:t>Notes</w:t>
            </w:r>
            <w:r w:rsidR="00E303EF" w:rsidRPr="0057797F">
              <w:t>:</w:t>
            </w:r>
          </w:p>
        </w:tc>
        <w:tc>
          <w:tcPr>
            <w:tcW w:w="9004" w:type="dxa"/>
            <w:vAlign w:val="center"/>
          </w:tcPr>
          <w:p w:rsidR="00864D1B" w:rsidRPr="00AC4677" w:rsidRDefault="00864D1B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B89" w:rsidRDefault="00C13B89"/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C13B89" w:rsidRPr="00AB7774" w:rsidTr="0032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C13B89" w:rsidRPr="0057797F" w:rsidRDefault="00864D1B" w:rsidP="003248A6">
            <w:r>
              <w:rPr>
                <w:b w:val="0"/>
                <w:sz w:val="24"/>
                <w:szCs w:val="24"/>
              </w:rPr>
              <w:t xml:space="preserve">Data 1 Attempt </w:t>
            </w:r>
          </w:p>
        </w:tc>
        <w:tc>
          <w:tcPr>
            <w:tcW w:w="7303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r w:rsidRPr="0057797F"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36681" w:rsidRPr="0057797F" w:rsidRDefault="002A25F3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864D1B" w:rsidRDefault="00766F71" w:rsidP="0027738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  <w:r>
              <w:t>Borrower presses the “Confirm” button on the “Confirm Loans” panel.</w:t>
            </w:r>
          </w:p>
        </w:tc>
        <w:tc>
          <w:tcPr>
            <w:tcW w:w="6006" w:type="dxa"/>
            <w:vAlign w:val="center"/>
          </w:tcPr>
          <w:p w:rsidR="00DF1585" w:rsidRPr="003248A6" w:rsidRDefault="00766F71" w:rsidP="00277388">
            <w:r>
              <w:t>System shows the Main Menu.</w:t>
            </w:r>
          </w:p>
        </w:tc>
        <w:tc>
          <w:tcPr>
            <w:tcW w:w="348" w:type="dxa"/>
            <w:vAlign w:val="center"/>
          </w:tcPr>
          <w:p w:rsidR="00DF1585" w:rsidRPr="00AB7774" w:rsidRDefault="002A25F3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766F71" w:rsidP="00277388">
            <w:r>
              <w:t>Loans appear on the Printer.</w:t>
            </w:r>
          </w:p>
        </w:tc>
        <w:tc>
          <w:tcPr>
            <w:tcW w:w="348" w:type="dxa"/>
            <w:vAlign w:val="center"/>
          </w:tcPr>
          <w:p w:rsidR="00DF1585" w:rsidRPr="00AB7774" w:rsidRDefault="002A25F3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 w:rsidP="00374830">
      <w:pPr>
        <w:pStyle w:val="bp"/>
        <w:spacing w:before="0" w:after="0"/>
      </w:pPr>
    </w:p>
    <w:p w:rsidR="00766F71" w:rsidRDefault="00766F71" w:rsidP="00374830">
      <w:pPr>
        <w:pStyle w:val="bp"/>
        <w:spacing w:before="0" w:after="0"/>
      </w:pPr>
    </w:p>
    <w:p w:rsidR="00C13B89" w:rsidRDefault="002A25F3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7700CAEE" wp14:editId="50756053">
            <wp:extent cx="8229600" cy="512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D1B" w:rsidRDefault="00864D1B">
      <w:r>
        <w:br w:type="page"/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 w:rsidRPr="000F1FDE">
              <w:rPr>
                <w:b w:val="0"/>
                <w:sz w:val="24"/>
                <w:szCs w:val="24"/>
              </w:rPr>
              <w:lastRenderedPageBreak/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Book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color w:val="0000FF"/>
                <w:szCs w:val="22"/>
              </w:rPr>
            </w:pPr>
            <w:r>
              <w:rPr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864D1B" w:rsidP="000F1FDE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156" w:type="dxa"/>
          </w:tcPr>
          <w:p w:rsidR="00780A9A" w:rsidRPr="000F1FDE" w:rsidRDefault="00864D1B" w:rsidP="00893835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864D1B" w:rsidP="00E86F23">
            <w:pPr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</w:tr>
      <w:tr w:rsidR="00766F71" w:rsidRPr="000F1FDE" w:rsidTr="000F1FDE">
        <w:tc>
          <w:tcPr>
            <w:tcW w:w="2409" w:type="dxa"/>
          </w:tcPr>
          <w:p w:rsidR="00766F71" w:rsidRPr="00277388" w:rsidRDefault="00766F71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  <w:r>
              <w:rPr>
                <w:szCs w:val="22"/>
              </w:rPr>
              <w:t>Complete</w:t>
            </w: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</w:tr>
      <w:tr w:rsidR="00766F71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766F71" w:rsidRPr="00277388" w:rsidRDefault="00766F71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766F71" w:rsidP="00E86F23">
            <w:pPr>
              <w:rPr>
                <w:szCs w:val="22"/>
              </w:rPr>
            </w:pPr>
            <w:r>
              <w:rPr>
                <w:szCs w:val="22"/>
              </w:rPr>
              <w:t>Confirm</w:t>
            </w: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685" w:rsidRDefault="00FC2685">
      <w:r>
        <w:separator/>
      </w:r>
    </w:p>
  </w:endnote>
  <w:endnote w:type="continuationSeparator" w:id="0">
    <w:p w:rsidR="00FC2685" w:rsidRDefault="00FC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25F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A25F3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685" w:rsidRDefault="00FC2685">
      <w:r>
        <w:separator/>
      </w:r>
    </w:p>
  </w:footnote>
  <w:footnote w:type="continuationSeparator" w:id="0">
    <w:p w:rsidR="00FC2685" w:rsidRDefault="00FC26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EC2CE8">
          <w:r>
            <w:t>UC0</w:t>
          </w:r>
          <w:r w:rsidR="00B917CF">
            <w:t>5 Confirming Loans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252F3F">
            <w:t>02</w:t>
          </w:r>
          <w:r w:rsidR="00AB7774">
            <w:t>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593D02"/>
    <w:multiLevelType w:val="hybridMultilevel"/>
    <w:tmpl w:val="82300A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4BC92FAA"/>
    <w:multiLevelType w:val="multilevel"/>
    <w:tmpl w:val="BDBC6E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4D5A6E"/>
    <w:multiLevelType w:val="hybridMultilevel"/>
    <w:tmpl w:val="0058A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3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2"/>
  </w:num>
  <w:num w:numId="11">
    <w:abstractNumId w:val="5"/>
  </w:num>
  <w:num w:numId="12">
    <w:abstractNumId w:val="33"/>
  </w:num>
  <w:num w:numId="13">
    <w:abstractNumId w:val="8"/>
  </w:num>
  <w:num w:numId="14">
    <w:abstractNumId w:val="1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7"/>
  </w:num>
  <w:num w:numId="24">
    <w:abstractNumId w:val="15"/>
  </w:num>
  <w:num w:numId="25">
    <w:abstractNumId w:val="3"/>
  </w:num>
  <w:num w:numId="26">
    <w:abstractNumId w:val="23"/>
  </w:num>
  <w:num w:numId="27">
    <w:abstractNumId w:val="32"/>
  </w:num>
  <w:num w:numId="28">
    <w:abstractNumId w:val="19"/>
  </w:num>
  <w:num w:numId="29">
    <w:abstractNumId w:val="31"/>
  </w:num>
  <w:num w:numId="30">
    <w:abstractNumId w:val="12"/>
  </w:num>
  <w:num w:numId="31">
    <w:abstractNumId w:val="11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  <w:lvlOverride w:ilvl="0">
      <w:startOverride w:val="1"/>
    </w:lvlOverride>
  </w:num>
  <w:num w:numId="38">
    <w:abstractNumId w:val="0"/>
  </w:num>
  <w:num w:numId="39">
    <w:abstractNumId w:val="13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4"/>
  </w:num>
  <w:num w:numId="42">
    <w:abstractNumId w:val="29"/>
  </w:num>
  <w:num w:numId="43">
    <w:abstractNumId w:val="18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719E3"/>
    <w:rsid w:val="00083BC2"/>
    <w:rsid w:val="00090A99"/>
    <w:rsid w:val="00092A0B"/>
    <w:rsid w:val="00096482"/>
    <w:rsid w:val="000A39DF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52F3F"/>
    <w:rsid w:val="00277388"/>
    <w:rsid w:val="00291668"/>
    <w:rsid w:val="002A25F3"/>
    <w:rsid w:val="002A7E47"/>
    <w:rsid w:val="002C1B7F"/>
    <w:rsid w:val="002D07CF"/>
    <w:rsid w:val="002D1D0A"/>
    <w:rsid w:val="002D7BA4"/>
    <w:rsid w:val="002E347B"/>
    <w:rsid w:val="00317678"/>
    <w:rsid w:val="003248A6"/>
    <w:rsid w:val="00331345"/>
    <w:rsid w:val="00343291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45F45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B22"/>
    <w:rsid w:val="00531B5A"/>
    <w:rsid w:val="00536681"/>
    <w:rsid w:val="00553DAD"/>
    <w:rsid w:val="005706E3"/>
    <w:rsid w:val="00572CE5"/>
    <w:rsid w:val="00576454"/>
    <w:rsid w:val="0057797F"/>
    <w:rsid w:val="005B48A6"/>
    <w:rsid w:val="005E1449"/>
    <w:rsid w:val="005E2ADA"/>
    <w:rsid w:val="005F0EB8"/>
    <w:rsid w:val="00604AE4"/>
    <w:rsid w:val="00620950"/>
    <w:rsid w:val="00635CE7"/>
    <w:rsid w:val="00681BD8"/>
    <w:rsid w:val="00683635"/>
    <w:rsid w:val="006B5D41"/>
    <w:rsid w:val="006D4DE0"/>
    <w:rsid w:val="00702D6A"/>
    <w:rsid w:val="00720507"/>
    <w:rsid w:val="007275A3"/>
    <w:rsid w:val="00735885"/>
    <w:rsid w:val="0074307D"/>
    <w:rsid w:val="00752B41"/>
    <w:rsid w:val="00756932"/>
    <w:rsid w:val="007606FF"/>
    <w:rsid w:val="00766F71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64D1B"/>
    <w:rsid w:val="008725C4"/>
    <w:rsid w:val="0089205C"/>
    <w:rsid w:val="00893835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C4677"/>
    <w:rsid w:val="00AD452D"/>
    <w:rsid w:val="00B12289"/>
    <w:rsid w:val="00B137E9"/>
    <w:rsid w:val="00B13CD8"/>
    <w:rsid w:val="00B3013D"/>
    <w:rsid w:val="00B3144A"/>
    <w:rsid w:val="00B43DDE"/>
    <w:rsid w:val="00B5620B"/>
    <w:rsid w:val="00B71A35"/>
    <w:rsid w:val="00B917CF"/>
    <w:rsid w:val="00BA717F"/>
    <w:rsid w:val="00BE35E0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78C"/>
    <w:rsid w:val="00DF0CB1"/>
    <w:rsid w:val="00DF1585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C2CE8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2685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D1B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eastAsia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54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19</cp:revision>
  <cp:lastPrinted>2003-10-05T22:49:00Z</cp:lastPrinted>
  <dcterms:created xsi:type="dcterms:W3CDTF">2015-10-01T04:45:00Z</dcterms:created>
  <dcterms:modified xsi:type="dcterms:W3CDTF">2015-10-02T10:23:00Z</dcterms:modified>
</cp:coreProperties>
</file>